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A9D" w:rsidRDefault="008E6A9D" w:rsidP="008E6A9D"/>
    <w:p w:rsidR="00F97DA3" w:rsidRDefault="00F97DA3" w:rsidP="008E6A9D"/>
    <w:p w:rsidR="00F97DA3" w:rsidRDefault="00F97DA3" w:rsidP="008E6A9D"/>
    <w:p w:rsidR="008E6A9D" w:rsidRDefault="008E6A9D" w:rsidP="008E6A9D"/>
    <w:p w:rsidR="008E6A9D" w:rsidRDefault="008E6A9D" w:rsidP="008E6A9D"/>
    <w:p w:rsidR="008E6A9D" w:rsidRDefault="008E6A9D" w:rsidP="008E6A9D"/>
    <w:p w:rsidR="008E6A9D" w:rsidRDefault="008E6A9D" w:rsidP="008E6A9D"/>
    <w:p w:rsidR="003F30F4" w:rsidRDefault="003F30F4" w:rsidP="008E6A9D"/>
    <w:p w:rsidR="00F97DA3" w:rsidRDefault="00F97DA3" w:rsidP="00F97DA3">
      <w:pPr>
        <w:pStyle w:val="Titre"/>
        <w:spacing w:before="240"/>
        <w:jc w:val="center"/>
        <w:rPr>
          <w:sz w:val="28"/>
          <w:szCs w:val="28"/>
          <w:lang w:val="en-US"/>
        </w:rPr>
      </w:pPr>
      <w:r>
        <w:rPr>
          <w:noProof/>
          <w:sz w:val="28"/>
          <w:szCs w:val="28"/>
        </w:rPr>
        <w:drawing>
          <wp:inline distT="0" distB="0" distL="0" distR="0" wp14:anchorId="2A34F293" wp14:editId="4C4ACD1D">
            <wp:extent cx="3488765" cy="931026"/>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567" cy="989416"/>
                    </a:xfrm>
                    <a:prstGeom prst="rect">
                      <a:avLst/>
                    </a:prstGeom>
                    <a:noFill/>
                  </pic:spPr>
                </pic:pic>
              </a:graphicData>
            </a:graphic>
          </wp:inline>
        </w:drawing>
      </w:r>
    </w:p>
    <w:p w:rsidR="00F97DA3" w:rsidRDefault="00F97DA3" w:rsidP="00F97DA3">
      <w:pPr>
        <w:pStyle w:val="Titre"/>
        <w:spacing w:before="240"/>
        <w:jc w:val="center"/>
        <w:rPr>
          <w:rFonts w:ascii="Prototype" w:hAnsi="Prototype" w:cs="Prototype"/>
          <w:color w:val="353636"/>
        </w:rPr>
      </w:pPr>
    </w:p>
    <w:p w:rsidR="00F97DA3" w:rsidRPr="000B6BBB" w:rsidRDefault="00F97DA3" w:rsidP="00F97DA3">
      <w:pPr>
        <w:pStyle w:val="Titre"/>
        <w:spacing w:before="240"/>
        <w:jc w:val="center"/>
        <w:rPr>
          <w:rFonts w:ascii="Prototype" w:hAnsi="Prototype" w:cs="Prototype"/>
          <w:color w:val="353636"/>
          <w:sz w:val="92"/>
          <w:szCs w:val="92"/>
        </w:rPr>
      </w:pPr>
      <w:r w:rsidRPr="000B6BBB">
        <w:rPr>
          <w:rFonts w:ascii="Prototype" w:hAnsi="Prototype" w:cs="Prototype"/>
          <w:color w:val="353636"/>
          <w:sz w:val="92"/>
          <w:szCs w:val="92"/>
        </w:rPr>
        <w:t>TOP 10</w:t>
      </w:r>
      <w:r w:rsidRPr="000B6BBB">
        <w:rPr>
          <w:rFonts w:ascii="Prototype" w:hAnsi="Prototype" w:cs="Prototype"/>
          <w:color w:val="509917"/>
          <w:sz w:val="92"/>
          <w:szCs w:val="92"/>
        </w:rPr>
        <w:t xml:space="preserve"> OWASP </w:t>
      </w:r>
      <w:r w:rsidRPr="000B6BBB">
        <w:rPr>
          <w:rFonts w:ascii="Prototype" w:hAnsi="Prototype" w:cs="Prototype"/>
          <w:color w:val="353636"/>
          <w:sz w:val="92"/>
          <w:szCs w:val="92"/>
        </w:rPr>
        <w:t>2017</w:t>
      </w:r>
    </w:p>
    <w:p w:rsidR="008E6A9D" w:rsidRDefault="008E6A9D" w:rsidP="008E6A9D"/>
    <w:p w:rsidR="008E6A9D" w:rsidRDefault="008E6A9D" w:rsidP="008E6A9D"/>
    <w:p w:rsidR="008E6A9D" w:rsidRDefault="008E6A9D" w:rsidP="008E6A9D"/>
    <w:p w:rsidR="008E6A9D" w:rsidRDefault="008E6A9D" w:rsidP="008E6A9D"/>
    <w:p w:rsidR="008E6A9D" w:rsidRDefault="008E6A9D" w:rsidP="008E6A9D"/>
    <w:p w:rsidR="008E6A9D" w:rsidRDefault="008E6A9D" w:rsidP="008E6A9D"/>
    <w:p w:rsidR="008E6A9D" w:rsidRDefault="008E6A9D" w:rsidP="008E6A9D"/>
    <w:p w:rsidR="008E6A9D" w:rsidRDefault="008E6A9D" w:rsidP="008E6A9D"/>
    <w:p w:rsidR="008E6A9D" w:rsidRDefault="008E6A9D" w:rsidP="008E6A9D"/>
    <w:p w:rsidR="008E6A9D" w:rsidRDefault="008E6A9D" w:rsidP="008E6A9D"/>
    <w:p w:rsidR="008E6A9D" w:rsidRPr="008E6A9D" w:rsidRDefault="008E6A9D" w:rsidP="008E6A9D"/>
    <w:p w:rsidR="005F7D7C" w:rsidRPr="00897CCF" w:rsidRDefault="00030AB8" w:rsidP="008B58D3">
      <w:pPr>
        <w:pStyle w:val="Titre1"/>
        <w:spacing w:before="240"/>
        <w:ind w:left="0"/>
        <w:rPr>
          <w:rFonts w:ascii="Quarca Ext Bold" w:eastAsiaTheme="minorHAnsi" w:hAnsi="Quarca Ext Bold" w:cs="Prototype"/>
          <w:caps w:val="0"/>
          <w:color w:val="4372A2"/>
          <w:sz w:val="44"/>
          <w:szCs w:val="48"/>
        </w:rPr>
      </w:pPr>
      <w:r w:rsidRPr="00897CCF">
        <w:rPr>
          <w:rFonts w:ascii="Quarca Ext Bold" w:eastAsiaTheme="minorHAnsi" w:hAnsi="Quarca Ext Bold" w:cs="Prototype"/>
          <w:caps w:val="0"/>
          <w:color w:val="4372A2"/>
          <w:sz w:val="44"/>
          <w:szCs w:val="48"/>
        </w:rPr>
        <w:lastRenderedPageBreak/>
        <w:t>A1</w:t>
      </w:r>
      <w:r w:rsidR="00902DF5" w:rsidRPr="00897CCF">
        <w:rPr>
          <w:rFonts w:ascii="Calibri" w:eastAsiaTheme="minorHAnsi" w:hAnsi="Calibri" w:cs="Calibri"/>
          <w:caps w:val="0"/>
          <w:color w:val="4372A2"/>
          <w:sz w:val="44"/>
          <w:szCs w:val="48"/>
        </w:rPr>
        <w:t> </w:t>
      </w:r>
      <w:r w:rsidR="00902DF5" w:rsidRPr="00897CCF">
        <w:rPr>
          <w:rFonts w:ascii="Quarca Ext Bold" w:eastAsiaTheme="minorHAnsi" w:hAnsi="Quarca Ext Bold" w:cs="Prototype"/>
          <w:caps w:val="0"/>
          <w:color w:val="4372A2"/>
          <w:sz w:val="44"/>
          <w:szCs w:val="48"/>
        </w:rPr>
        <w:t xml:space="preserve">: 2017 </w:t>
      </w:r>
      <w:r w:rsidR="00902DF5" w:rsidRPr="00897CCF">
        <w:rPr>
          <w:rFonts w:ascii="Quarca Ext Bold" w:eastAsiaTheme="minorHAnsi" w:hAnsi="Quarca Ext Bold" w:cs="Quarca Ext Bold"/>
          <w:caps w:val="0"/>
          <w:color w:val="4372A2"/>
          <w:sz w:val="44"/>
          <w:szCs w:val="48"/>
        </w:rPr>
        <w:t>–</w:t>
      </w:r>
      <w:r w:rsidR="00902DF5" w:rsidRPr="00897CCF">
        <w:rPr>
          <w:rFonts w:ascii="Quarca Ext Bold" w:eastAsiaTheme="minorHAnsi" w:hAnsi="Quarca Ext Bold" w:cs="Prototype"/>
          <w:caps w:val="0"/>
          <w:color w:val="4372A2"/>
          <w:sz w:val="44"/>
          <w:szCs w:val="48"/>
        </w:rPr>
        <w:t xml:space="preserve"> </w:t>
      </w:r>
      <w:r w:rsidRPr="00897CCF">
        <w:rPr>
          <w:rFonts w:ascii="Quarca Ext Bold" w:eastAsiaTheme="minorHAnsi" w:hAnsi="Quarca Ext Bold" w:cs="Prototype"/>
          <w:caps w:val="0"/>
          <w:color w:val="4372A2"/>
          <w:sz w:val="44"/>
          <w:szCs w:val="48"/>
        </w:rPr>
        <w:t>FAILLE D’INJECTION</w:t>
      </w:r>
    </w:p>
    <w:p w:rsidR="00092933" w:rsidRDefault="00092933" w:rsidP="00897CCF">
      <w:pPr>
        <w:jc w:val="both"/>
        <w:rPr>
          <w:rFonts w:ascii="Roboto" w:hAnsi="Roboto" w:cs="Prototype"/>
          <w:b/>
          <w:sz w:val="40"/>
          <w:szCs w:val="28"/>
        </w:rPr>
      </w:pPr>
    </w:p>
    <w:p w:rsidR="00030AB8" w:rsidRPr="002368EB" w:rsidRDefault="00030AB8" w:rsidP="00897CCF">
      <w:pPr>
        <w:jc w:val="both"/>
        <w:rPr>
          <w:rFonts w:ascii="Roboto" w:hAnsi="Roboto" w:cs="Prototype"/>
          <w:b/>
          <w:color w:val="404040" w:themeColor="text1" w:themeTint="BF"/>
          <w:sz w:val="40"/>
          <w:szCs w:val="28"/>
        </w:rPr>
      </w:pPr>
      <w:r w:rsidRPr="002368EB">
        <w:rPr>
          <w:rFonts w:ascii="Roboto" w:hAnsi="Roboto" w:cs="Prototype"/>
          <w:b/>
          <w:color w:val="404040" w:themeColor="text1" w:themeTint="BF"/>
          <w:sz w:val="40"/>
          <w:szCs w:val="28"/>
        </w:rPr>
        <w:t xml:space="preserve">Les failles d’injection telles que les injections SQL, NoSQL, OS et LDAP sont </w:t>
      </w:r>
      <w:r w:rsidR="00AB1F26" w:rsidRPr="002368EB">
        <w:rPr>
          <w:rFonts w:ascii="Roboto" w:hAnsi="Roboto" w:cs="Prototype"/>
          <w:b/>
          <w:color w:val="404040" w:themeColor="text1" w:themeTint="BF"/>
          <w:sz w:val="40"/>
          <w:szCs w:val="28"/>
        </w:rPr>
        <w:t>fréquentes</w:t>
      </w:r>
      <w:r w:rsidRPr="002368EB">
        <w:rPr>
          <w:rFonts w:ascii="Roboto" w:hAnsi="Roboto" w:cs="Prototype"/>
          <w:b/>
          <w:color w:val="404040" w:themeColor="text1" w:themeTint="BF"/>
          <w:sz w:val="40"/>
          <w:szCs w:val="28"/>
        </w:rPr>
        <w:t xml:space="preserve"> dans les applications Web. L'injection se produit quand des</w:t>
      </w:r>
      <w:r w:rsidRPr="00897CCF">
        <w:rPr>
          <w:rFonts w:ascii="Roboto" w:hAnsi="Roboto" w:cs="Prototype"/>
          <w:b/>
          <w:sz w:val="40"/>
          <w:szCs w:val="28"/>
        </w:rPr>
        <w:t xml:space="preserve"> </w:t>
      </w:r>
      <w:r w:rsidR="0043730D" w:rsidRPr="0043730D">
        <w:rPr>
          <w:rFonts w:ascii="Roboto" w:eastAsiaTheme="majorEastAsia" w:hAnsi="Roboto" w:cs="Prototype"/>
          <w:b/>
          <w:color w:val="509917"/>
          <w:kern w:val="28"/>
          <w:sz w:val="40"/>
          <w:szCs w:val="48"/>
        </w:rPr>
        <w:t>données</w:t>
      </w:r>
      <w:r w:rsidR="0043730D" w:rsidRPr="0043730D">
        <w:rPr>
          <w:rFonts w:ascii="Roboto" w:hAnsi="Roboto" w:cs="Prototype"/>
          <w:b/>
          <w:sz w:val="32"/>
          <w:szCs w:val="28"/>
        </w:rPr>
        <w:t xml:space="preserve"> </w:t>
      </w:r>
      <w:r w:rsidR="00AB1F26" w:rsidRPr="002368EB">
        <w:rPr>
          <w:rFonts w:ascii="Roboto" w:hAnsi="Roboto" w:cs="Prototype"/>
          <w:b/>
          <w:color w:val="404040" w:themeColor="text1" w:themeTint="BF"/>
          <w:sz w:val="40"/>
          <w:szCs w:val="28"/>
        </w:rPr>
        <w:t>provenant de</w:t>
      </w:r>
      <w:r w:rsidRPr="002368EB">
        <w:rPr>
          <w:rFonts w:ascii="Roboto" w:hAnsi="Roboto" w:cs="Prototype"/>
          <w:b/>
          <w:color w:val="404040" w:themeColor="text1" w:themeTint="BF"/>
          <w:sz w:val="40"/>
          <w:szCs w:val="28"/>
        </w:rPr>
        <w:t xml:space="preserve"> l'</w:t>
      </w:r>
      <w:r w:rsidRPr="0043730D">
        <w:rPr>
          <w:rFonts w:ascii="Roboto" w:eastAsiaTheme="majorEastAsia" w:hAnsi="Roboto" w:cs="Prototype"/>
          <w:b/>
          <w:color w:val="509917"/>
          <w:kern w:val="28"/>
          <w:sz w:val="40"/>
          <w:szCs w:val="48"/>
        </w:rPr>
        <w:t>utilisateur</w:t>
      </w:r>
      <w:r w:rsidRPr="00897CCF">
        <w:rPr>
          <w:rFonts w:ascii="Roboto" w:hAnsi="Roboto" w:cs="Prototype"/>
          <w:b/>
          <w:sz w:val="40"/>
          <w:szCs w:val="28"/>
        </w:rPr>
        <w:t xml:space="preserve"> </w:t>
      </w:r>
      <w:r w:rsidRPr="002368EB">
        <w:rPr>
          <w:rFonts w:ascii="Roboto" w:hAnsi="Roboto" w:cs="Prototype"/>
          <w:b/>
          <w:color w:val="404040" w:themeColor="text1" w:themeTint="BF"/>
          <w:sz w:val="40"/>
          <w:szCs w:val="28"/>
        </w:rPr>
        <w:t>sont envoyées à un interpréteur en tant qu'élément faisant partie d'une commande ou d'une</w:t>
      </w:r>
      <w:r w:rsidRPr="00897CCF">
        <w:rPr>
          <w:rFonts w:ascii="Roboto" w:hAnsi="Roboto" w:cs="Prototype"/>
          <w:b/>
          <w:sz w:val="40"/>
          <w:szCs w:val="28"/>
        </w:rPr>
        <w:t xml:space="preserve"> </w:t>
      </w:r>
      <w:r w:rsidRPr="0043730D">
        <w:rPr>
          <w:rFonts w:ascii="Roboto" w:eastAsiaTheme="majorEastAsia" w:hAnsi="Roboto" w:cs="Prototype"/>
          <w:b/>
          <w:color w:val="509917"/>
          <w:kern w:val="28"/>
          <w:sz w:val="40"/>
          <w:szCs w:val="48"/>
        </w:rPr>
        <w:t>requête</w:t>
      </w:r>
      <w:r w:rsidRPr="002368EB">
        <w:rPr>
          <w:rFonts w:ascii="Roboto" w:hAnsi="Roboto" w:cs="Prototype"/>
          <w:b/>
          <w:color w:val="404040" w:themeColor="text1" w:themeTint="BF"/>
          <w:sz w:val="40"/>
          <w:szCs w:val="28"/>
        </w:rPr>
        <w:t>. Les données hostiles de l'attaquant dupent l'interpréteur afin de l'amener à exécuter des commandes fortuites, à changer des données, etc.</w:t>
      </w: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Pr="00897CCF" w:rsidRDefault="008B58D3" w:rsidP="00897CCF">
      <w:pPr>
        <w:jc w:val="both"/>
        <w:rPr>
          <w:rFonts w:ascii="Roboto" w:hAnsi="Roboto" w:cs="Prototype"/>
          <w:b/>
          <w:sz w:val="28"/>
          <w:szCs w:val="28"/>
          <w:lang w:val="en-US"/>
        </w:rPr>
      </w:pPr>
    </w:p>
    <w:p w:rsidR="00030AB8" w:rsidRDefault="00030AB8"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Pr>
          <w:noProof/>
          <w:sz w:val="28"/>
          <w:szCs w:val="28"/>
        </w:rPr>
        <w:drawing>
          <wp:inline distT="0" distB="0" distL="0" distR="0" wp14:anchorId="3B4A41B2">
            <wp:extent cx="1724297" cy="460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8B58D3" w:rsidP="008B58D3">
      <w:pPr>
        <w:pStyle w:val="Titre"/>
        <w:spacing w:before="240"/>
        <w:jc w:val="right"/>
        <w:rPr>
          <w:rFonts w:ascii="Prototype" w:hAnsi="Prototype" w:cs="Prototype"/>
          <w:color w:val="353636"/>
        </w:rPr>
      </w:pPr>
      <w:r>
        <w:rPr>
          <w:rFonts w:ascii="Prototype" w:hAnsi="Prototype" w:cs="Prototype"/>
          <w:color w:val="353636"/>
        </w:rPr>
        <w:t xml:space="preserve">  </w:t>
      </w:r>
      <w:r w:rsidR="00030AB8" w:rsidRPr="00443759">
        <w:rPr>
          <w:rFonts w:ascii="Prototype" w:hAnsi="Prototype" w:cs="Prototype"/>
          <w:color w:val="353636"/>
        </w:rPr>
        <w:t>TOP 10</w:t>
      </w:r>
      <w:r w:rsidR="00030AB8" w:rsidRPr="00443759">
        <w:rPr>
          <w:rFonts w:ascii="Prototype" w:hAnsi="Prototype" w:cs="Prototype"/>
          <w:color w:val="509917"/>
        </w:rPr>
        <w:t xml:space="preserve"> OWASP </w:t>
      </w:r>
      <w:r>
        <w:rPr>
          <w:rFonts w:ascii="Prototype" w:hAnsi="Prototype" w:cs="Prototype"/>
          <w:color w:val="353636"/>
        </w:rPr>
        <w:t>2017</w:t>
      </w:r>
    </w:p>
    <w:p w:rsidR="00030AB8" w:rsidRPr="00030AB8" w:rsidRDefault="00030AB8" w:rsidP="00030AB8">
      <w:pPr>
        <w:pStyle w:val="Titre1"/>
        <w:spacing w:before="240"/>
        <w:rPr>
          <w:rFonts w:eastAsiaTheme="minorHAnsi" w:cstheme="minorBidi"/>
          <w:caps w:val="0"/>
          <w:color w:val="4372A2"/>
          <w:sz w:val="44"/>
          <w:szCs w:val="48"/>
        </w:rPr>
      </w:pPr>
      <w:r w:rsidRPr="00443759">
        <w:rPr>
          <w:rFonts w:ascii="Quarca Ext Bold" w:eastAsiaTheme="minorHAnsi" w:hAnsi="Quarca Ext Bold" w:cs="Prototype"/>
          <w:caps w:val="0"/>
          <w:color w:val="4372A2"/>
          <w:sz w:val="44"/>
          <w:szCs w:val="48"/>
        </w:rPr>
        <w:lastRenderedPageBreak/>
        <w:t>A2</w:t>
      </w:r>
      <w:r w:rsidRPr="00443759">
        <w:rPr>
          <w:rFonts w:ascii="Calibri" w:eastAsiaTheme="minorHAnsi" w:hAnsi="Calibri" w:cs="Calibri"/>
          <w:caps w:val="0"/>
          <w:color w:val="4372A2"/>
          <w:sz w:val="44"/>
          <w:szCs w:val="48"/>
        </w:rPr>
        <w:t> </w:t>
      </w:r>
      <w:r w:rsidRPr="00443759">
        <w:rPr>
          <w:rFonts w:ascii="Quarca Ext Bold" w:eastAsiaTheme="minorHAnsi" w:hAnsi="Quarca Ext Bold" w:cs="Prototype"/>
          <w:caps w:val="0"/>
          <w:color w:val="4372A2"/>
          <w:sz w:val="44"/>
          <w:szCs w:val="48"/>
        </w:rPr>
        <w:t xml:space="preserve">: 2017 </w:t>
      </w:r>
      <w:r w:rsidRPr="00443759">
        <w:rPr>
          <w:rFonts w:ascii="Quarca Ext Bold" w:eastAsiaTheme="minorHAnsi" w:hAnsi="Quarca Ext Bold" w:cs="Quarca Ext Bold"/>
          <w:caps w:val="0"/>
          <w:color w:val="4372A2"/>
          <w:sz w:val="44"/>
          <w:szCs w:val="48"/>
        </w:rPr>
        <w:t>–</w:t>
      </w:r>
      <w:r w:rsidRPr="00443759">
        <w:rPr>
          <w:rFonts w:ascii="Quarca Ext Bold" w:eastAsiaTheme="minorHAnsi" w:hAnsi="Quarca Ext Bold" w:cs="Prototype"/>
          <w:caps w:val="0"/>
          <w:color w:val="4372A2"/>
          <w:sz w:val="44"/>
          <w:szCs w:val="48"/>
        </w:rPr>
        <w:t xml:space="preserve"> VIOLATION DE GESTION D’AUTHENTIFICATION</w:t>
      </w:r>
    </w:p>
    <w:p w:rsidR="008B58D3" w:rsidRDefault="008B58D3" w:rsidP="00897CCF">
      <w:pPr>
        <w:jc w:val="both"/>
        <w:rPr>
          <w:rFonts w:ascii="Roboto" w:hAnsi="Roboto" w:cs="Prototype"/>
          <w:b/>
          <w:sz w:val="40"/>
          <w:szCs w:val="28"/>
        </w:rPr>
      </w:pPr>
    </w:p>
    <w:p w:rsidR="00030AB8" w:rsidRDefault="00030AB8" w:rsidP="00897CCF">
      <w:pPr>
        <w:jc w:val="both"/>
        <w:rPr>
          <w:rFonts w:ascii="Roboto" w:hAnsi="Roboto" w:cs="Prototype"/>
          <w:b/>
          <w:sz w:val="40"/>
          <w:szCs w:val="28"/>
        </w:rPr>
      </w:pPr>
      <w:r w:rsidRPr="002368EB">
        <w:rPr>
          <w:rFonts w:ascii="Roboto" w:hAnsi="Roboto" w:cs="Prototype"/>
          <w:b/>
          <w:color w:val="404040" w:themeColor="text1" w:themeTint="BF"/>
          <w:sz w:val="40"/>
          <w:szCs w:val="28"/>
        </w:rPr>
        <w:t>Les fonctions applicatives</w:t>
      </w:r>
      <w:r w:rsidRPr="00897CCF">
        <w:rPr>
          <w:rFonts w:ascii="Roboto" w:hAnsi="Roboto" w:cs="Prototype"/>
          <w:b/>
          <w:sz w:val="40"/>
          <w:szCs w:val="28"/>
        </w:rPr>
        <w:t xml:space="preserve"> </w:t>
      </w:r>
      <w:r w:rsidRPr="0043730D">
        <w:rPr>
          <w:rFonts w:ascii="Roboto" w:eastAsiaTheme="majorEastAsia" w:hAnsi="Roboto" w:cs="Prototype"/>
          <w:b/>
          <w:color w:val="509917"/>
          <w:kern w:val="28"/>
          <w:sz w:val="40"/>
          <w:szCs w:val="48"/>
        </w:rPr>
        <w:t>relatives</w:t>
      </w:r>
      <w:r w:rsidRPr="00897CCF">
        <w:rPr>
          <w:rFonts w:ascii="Roboto" w:hAnsi="Roboto" w:cs="Prototype"/>
          <w:b/>
          <w:sz w:val="40"/>
          <w:szCs w:val="28"/>
        </w:rPr>
        <w:t xml:space="preserve"> </w:t>
      </w:r>
      <w:r w:rsidRPr="002368EB">
        <w:rPr>
          <w:rFonts w:ascii="Roboto" w:hAnsi="Roboto" w:cs="Prototype"/>
          <w:b/>
          <w:color w:val="404040" w:themeColor="text1" w:themeTint="BF"/>
          <w:sz w:val="40"/>
          <w:szCs w:val="28"/>
        </w:rPr>
        <w:t>à l'</w:t>
      </w:r>
      <w:r w:rsidRPr="0043730D">
        <w:rPr>
          <w:rFonts w:ascii="Roboto" w:eastAsiaTheme="majorEastAsia" w:hAnsi="Roboto" w:cs="Prototype"/>
          <w:b/>
          <w:color w:val="509917"/>
          <w:kern w:val="28"/>
          <w:sz w:val="40"/>
          <w:szCs w:val="48"/>
        </w:rPr>
        <w:t>authentification</w:t>
      </w:r>
      <w:r w:rsidRPr="00897CCF">
        <w:rPr>
          <w:rFonts w:ascii="Roboto" w:hAnsi="Roboto" w:cs="Prototype"/>
          <w:b/>
          <w:sz w:val="40"/>
          <w:szCs w:val="28"/>
        </w:rPr>
        <w:t xml:space="preserve"> </w:t>
      </w:r>
      <w:r w:rsidRPr="002368EB">
        <w:rPr>
          <w:rFonts w:ascii="Roboto" w:hAnsi="Roboto" w:cs="Prototype"/>
          <w:b/>
          <w:color w:val="404040" w:themeColor="text1" w:themeTint="BF"/>
          <w:sz w:val="40"/>
          <w:szCs w:val="28"/>
        </w:rPr>
        <w:t>et la</w:t>
      </w:r>
      <w:r w:rsidRPr="00897CCF">
        <w:rPr>
          <w:rFonts w:ascii="Roboto" w:hAnsi="Roboto" w:cs="Prototype"/>
          <w:b/>
          <w:sz w:val="40"/>
          <w:szCs w:val="28"/>
        </w:rPr>
        <w:t xml:space="preserve"> </w:t>
      </w:r>
      <w:r w:rsidRPr="0043730D">
        <w:rPr>
          <w:rFonts w:ascii="Roboto" w:eastAsiaTheme="majorEastAsia" w:hAnsi="Roboto" w:cs="Prototype"/>
          <w:b/>
          <w:color w:val="509917"/>
          <w:kern w:val="28"/>
          <w:sz w:val="40"/>
          <w:szCs w:val="48"/>
        </w:rPr>
        <w:t>gestion de session</w:t>
      </w:r>
      <w:r w:rsidRPr="00897CCF">
        <w:rPr>
          <w:rFonts w:ascii="Roboto" w:hAnsi="Roboto" w:cs="Prototype"/>
          <w:b/>
          <w:sz w:val="40"/>
          <w:szCs w:val="28"/>
        </w:rPr>
        <w:t xml:space="preserve"> </w:t>
      </w:r>
      <w:r w:rsidRPr="002368EB">
        <w:rPr>
          <w:rFonts w:ascii="Roboto" w:hAnsi="Roboto" w:cs="Prototype"/>
          <w:b/>
          <w:color w:val="404040" w:themeColor="text1" w:themeTint="BF"/>
          <w:sz w:val="40"/>
          <w:szCs w:val="28"/>
        </w:rPr>
        <w:t>ne sont souvent pas mises en œuvre correctement, permettant aux attaquants de compromettre les mots de passe, clés, jetons de session, ou d'exploiter d'autres failles d'implémentation pour s'approprier les identités d'autres</w:t>
      </w:r>
      <w:r w:rsidRPr="00897CCF">
        <w:rPr>
          <w:rFonts w:ascii="Roboto" w:hAnsi="Roboto" w:cs="Prototype"/>
          <w:b/>
          <w:sz w:val="40"/>
          <w:szCs w:val="28"/>
        </w:rPr>
        <w:t xml:space="preserve"> </w:t>
      </w:r>
      <w:r w:rsidRPr="0043730D">
        <w:rPr>
          <w:rFonts w:ascii="Roboto" w:eastAsiaTheme="majorEastAsia" w:hAnsi="Roboto" w:cs="Prototype"/>
          <w:b/>
          <w:color w:val="509917"/>
          <w:kern w:val="28"/>
          <w:sz w:val="40"/>
          <w:szCs w:val="48"/>
        </w:rPr>
        <w:t>utilisateurs</w:t>
      </w:r>
      <w:r w:rsidRPr="002368EB">
        <w:rPr>
          <w:rFonts w:ascii="Roboto" w:hAnsi="Roboto" w:cs="Prototype"/>
          <w:b/>
          <w:color w:val="404040" w:themeColor="text1" w:themeTint="BF"/>
          <w:sz w:val="40"/>
          <w:szCs w:val="28"/>
        </w:rPr>
        <w:t>.</w:t>
      </w: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Default="008B58D3" w:rsidP="00897CCF">
      <w:pPr>
        <w:jc w:val="both"/>
        <w:rPr>
          <w:rFonts w:ascii="Roboto" w:hAnsi="Roboto" w:cs="Prototype"/>
          <w:b/>
          <w:sz w:val="40"/>
          <w:szCs w:val="28"/>
        </w:rPr>
      </w:pPr>
    </w:p>
    <w:p w:rsidR="008B58D3" w:rsidRPr="00897CCF" w:rsidRDefault="008B58D3" w:rsidP="00897CCF">
      <w:pPr>
        <w:jc w:val="both"/>
        <w:rPr>
          <w:rFonts w:ascii="Roboto" w:hAnsi="Roboto" w:cs="Prototype"/>
          <w:b/>
          <w:sz w:val="40"/>
          <w:szCs w:val="28"/>
        </w:rPr>
      </w:pPr>
    </w:p>
    <w:p w:rsidR="00030AB8" w:rsidRDefault="00030AB8"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443759">
        <w:rPr>
          <w:noProof/>
          <w:sz w:val="28"/>
          <w:szCs w:val="28"/>
        </w:rPr>
        <w:drawing>
          <wp:inline distT="0" distB="0" distL="0" distR="0" wp14:anchorId="2A4C8DD7" wp14:editId="55EA2CAC">
            <wp:extent cx="1724297" cy="46015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030AB8" w:rsidP="008B58D3">
      <w:pPr>
        <w:pStyle w:val="Titre"/>
        <w:spacing w:before="240"/>
        <w:jc w:val="right"/>
        <w:rPr>
          <w:color w:val="353636"/>
        </w:rPr>
      </w:pPr>
      <w:r w:rsidRPr="00443759">
        <w:rPr>
          <w:rFonts w:ascii="Prototype" w:hAnsi="Prototype" w:cs="Prototype"/>
          <w:color w:val="353636"/>
        </w:rPr>
        <w:t xml:space="preserve">TOP 10 </w:t>
      </w:r>
      <w:r w:rsidRPr="00443759">
        <w:rPr>
          <w:rFonts w:ascii="Prototype" w:hAnsi="Prototype" w:cs="Prototype"/>
          <w:color w:val="509917"/>
        </w:rPr>
        <w:t>OWASP</w:t>
      </w:r>
      <w:r w:rsidRPr="00443759">
        <w:rPr>
          <w:rFonts w:ascii="Prototype" w:hAnsi="Prototype" w:cs="Prototype"/>
          <w:color w:val="353636"/>
        </w:rPr>
        <w:t xml:space="preserve"> </w:t>
      </w:r>
      <w:r w:rsidR="008B58D3">
        <w:rPr>
          <w:rFonts w:ascii="Prototype" w:hAnsi="Prototype" w:cs="Prototype"/>
          <w:color w:val="353636"/>
        </w:rPr>
        <w:t>2017</w:t>
      </w:r>
    </w:p>
    <w:p w:rsidR="00030AB8" w:rsidRPr="00443759" w:rsidRDefault="00030AB8" w:rsidP="00030AB8">
      <w:pPr>
        <w:pStyle w:val="Titre1"/>
        <w:spacing w:before="240"/>
        <w:rPr>
          <w:rFonts w:ascii="Quarca Ext Bold" w:eastAsiaTheme="minorHAnsi" w:hAnsi="Quarca Ext Bold" w:cs="Prototype"/>
          <w:caps w:val="0"/>
          <w:color w:val="4372A2"/>
          <w:sz w:val="44"/>
          <w:szCs w:val="48"/>
        </w:rPr>
      </w:pPr>
      <w:r w:rsidRPr="00443759">
        <w:rPr>
          <w:rFonts w:ascii="Quarca Ext Bold" w:eastAsiaTheme="minorHAnsi" w:hAnsi="Quarca Ext Bold" w:cs="Prototype"/>
          <w:caps w:val="0"/>
          <w:color w:val="4372A2"/>
          <w:sz w:val="44"/>
          <w:szCs w:val="48"/>
        </w:rPr>
        <w:lastRenderedPageBreak/>
        <w:t>A3</w:t>
      </w:r>
      <w:r w:rsidRPr="00443759">
        <w:rPr>
          <w:rFonts w:ascii="Calibri" w:eastAsiaTheme="minorHAnsi" w:hAnsi="Calibri" w:cs="Calibri"/>
          <w:caps w:val="0"/>
          <w:color w:val="4372A2"/>
          <w:sz w:val="44"/>
          <w:szCs w:val="48"/>
        </w:rPr>
        <w:t> </w:t>
      </w:r>
      <w:r w:rsidRPr="00443759">
        <w:rPr>
          <w:rFonts w:ascii="Quarca Ext Bold" w:eastAsiaTheme="minorHAnsi" w:hAnsi="Quarca Ext Bold" w:cs="Prototype"/>
          <w:caps w:val="0"/>
          <w:color w:val="4372A2"/>
          <w:sz w:val="44"/>
          <w:szCs w:val="48"/>
        </w:rPr>
        <w:t xml:space="preserve">: 2017 </w:t>
      </w:r>
      <w:r w:rsidRPr="00443759">
        <w:rPr>
          <w:rFonts w:ascii="Quarca Ext Bold" w:eastAsiaTheme="minorHAnsi" w:hAnsi="Quarca Ext Bold" w:cs="Quarca Ext Bold"/>
          <w:caps w:val="0"/>
          <w:color w:val="4372A2"/>
          <w:sz w:val="44"/>
          <w:szCs w:val="48"/>
        </w:rPr>
        <w:t>–</w:t>
      </w:r>
      <w:r w:rsidRPr="00443759">
        <w:rPr>
          <w:rFonts w:ascii="Quarca Ext Bold" w:eastAsiaTheme="minorHAnsi" w:hAnsi="Quarca Ext Bold" w:cs="Prototype"/>
          <w:caps w:val="0"/>
          <w:color w:val="4372A2"/>
          <w:sz w:val="44"/>
          <w:szCs w:val="48"/>
        </w:rPr>
        <w:t xml:space="preserve"> EXPOSITION DE DONNEES SENSIBLES</w:t>
      </w:r>
    </w:p>
    <w:p w:rsidR="008B58D3" w:rsidRDefault="008B58D3" w:rsidP="00443759">
      <w:pPr>
        <w:jc w:val="both"/>
        <w:rPr>
          <w:rFonts w:ascii="Roboto" w:hAnsi="Roboto" w:cs="Prototype"/>
          <w:b/>
          <w:sz w:val="40"/>
          <w:szCs w:val="28"/>
        </w:rPr>
      </w:pPr>
    </w:p>
    <w:p w:rsidR="00030AB8" w:rsidRPr="00443759" w:rsidRDefault="00030AB8" w:rsidP="00443759">
      <w:pPr>
        <w:jc w:val="both"/>
        <w:rPr>
          <w:rFonts w:ascii="Roboto" w:hAnsi="Roboto" w:cs="Prototype"/>
          <w:b/>
          <w:sz w:val="40"/>
          <w:szCs w:val="28"/>
        </w:rPr>
      </w:pPr>
      <w:r w:rsidRPr="002368EB">
        <w:rPr>
          <w:rFonts w:ascii="Roboto" w:hAnsi="Roboto" w:cs="Prototype"/>
          <w:b/>
          <w:color w:val="404040" w:themeColor="text1" w:themeTint="BF"/>
          <w:sz w:val="40"/>
          <w:szCs w:val="28"/>
        </w:rPr>
        <w:t>L’exposition de données sensibles peut se produire lorsque des</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fonctions de sécurité adéquates</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ne sont pas appliquées sur les</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données</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ou sont appliquées de façon incorrecte permettant ainsi  aux attaquants de dérober des informations sensibles telles que des mots de passe, des informations de paiement, des adresses ou toute autre information pouvant être d’une certaine valeur pour l’attaquant. Les données sensibles doivent être bien</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protégées</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à la fois au</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stockage</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et durant leur</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transport</w:t>
      </w:r>
      <w:r w:rsidRPr="00443759">
        <w:rPr>
          <w:rFonts w:ascii="Roboto" w:hAnsi="Roboto" w:cs="Prototype"/>
          <w:b/>
          <w:sz w:val="40"/>
          <w:szCs w:val="28"/>
        </w:rPr>
        <w:t xml:space="preserve"> </w:t>
      </w:r>
      <w:r w:rsidRPr="002368EB">
        <w:rPr>
          <w:rFonts w:ascii="Roboto" w:hAnsi="Roboto" w:cs="Prototype"/>
          <w:b/>
          <w:color w:val="404040" w:themeColor="text1" w:themeTint="BF"/>
          <w:sz w:val="40"/>
          <w:szCs w:val="28"/>
        </w:rPr>
        <w:t>et des précautions particulières doivent être prises lorsqu’elles sont échangée</w:t>
      </w:r>
      <w:r w:rsidR="005E40E1" w:rsidRPr="002368EB">
        <w:rPr>
          <w:rFonts w:ascii="Roboto" w:hAnsi="Roboto" w:cs="Prototype"/>
          <w:b/>
          <w:color w:val="404040" w:themeColor="text1" w:themeTint="BF"/>
          <w:sz w:val="40"/>
          <w:szCs w:val="28"/>
        </w:rPr>
        <w:t>s</w:t>
      </w:r>
      <w:r w:rsidRPr="002368EB">
        <w:rPr>
          <w:rFonts w:ascii="Roboto" w:hAnsi="Roboto" w:cs="Prototype"/>
          <w:b/>
          <w:color w:val="404040" w:themeColor="text1" w:themeTint="BF"/>
          <w:sz w:val="40"/>
          <w:szCs w:val="28"/>
        </w:rPr>
        <w:t xml:space="preserve"> avec un navigateur Web.</w:t>
      </w:r>
    </w:p>
    <w:p w:rsidR="00030AB8" w:rsidRDefault="0052379B" w:rsidP="0052379B">
      <w:pPr>
        <w:tabs>
          <w:tab w:val="left" w:pos="10738"/>
        </w:tabs>
        <w:rPr>
          <w:sz w:val="28"/>
          <w:szCs w:val="28"/>
          <w:lang w:val="en-US"/>
        </w:rPr>
      </w:pPr>
      <w:r>
        <w:rPr>
          <w:sz w:val="28"/>
          <w:szCs w:val="28"/>
          <w:lang w:val="en-US"/>
        </w:rPr>
        <w:tab/>
      </w:r>
    </w:p>
    <w:p w:rsidR="008B58D3" w:rsidRDefault="008B58D3" w:rsidP="0052379B">
      <w:pPr>
        <w:tabs>
          <w:tab w:val="left" w:pos="10738"/>
        </w:tabs>
        <w:rPr>
          <w:sz w:val="28"/>
          <w:szCs w:val="28"/>
          <w:lang w:val="en-US"/>
        </w:rPr>
      </w:pPr>
    </w:p>
    <w:p w:rsidR="008E6A9D" w:rsidRDefault="008E6A9D" w:rsidP="0052379B">
      <w:pPr>
        <w:tabs>
          <w:tab w:val="left" w:pos="10738"/>
        </w:tabs>
        <w:rPr>
          <w:sz w:val="28"/>
          <w:szCs w:val="28"/>
          <w:lang w:val="en-US"/>
        </w:rPr>
      </w:pPr>
    </w:p>
    <w:p w:rsidR="00030AB8" w:rsidRDefault="00030AB8"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443759">
        <w:rPr>
          <w:noProof/>
          <w:sz w:val="28"/>
          <w:szCs w:val="28"/>
        </w:rPr>
        <w:drawing>
          <wp:inline distT="0" distB="0" distL="0" distR="0" wp14:anchorId="77553068" wp14:editId="1A2EFB32">
            <wp:extent cx="1724297" cy="46015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443759" w:rsidP="008B58D3">
      <w:pPr>
        <w:pStyle w:val="Titre"/>
        <w:spacing w:before="240"/>
        <w:jc w:val="right"/>
        <w:rPr>
          <w:rFonts w:ascii="Prototype" w:hAnsi="Prototype" w:cs="Prototype"/>
          <w:color w:val="353636"/>
        </w:rPr>
      </w:pPr>
      <w:r w:rsidRPr="00443759">
        <w:rPr>
          <w:rFonts w:ascii="Prototype" w:hAnsi="Prototype" w:cs="Prototype"/>
          <w:color w:val="353636"/>
        </w:rPr>
        <w:t>TOP 10</w:t>
      </w:r>
      <w:r w:rsidRPr="00443759">
        <w:rPr>
          <w:rFonts w:ascii="Prototype" w:hAnsi="Prototype" w:cs="Prototype"/>
          <w:color w:val="509917"/>
        </w:rPr>
        <w:t xml:space="preserve"> OWASP </w:t>
      </w:r>
      <w:r w:rsidRPr="00443759">
        <w:rPr>
          <w:rFonts w:ascii="Prototype" w:hAnsi="Prototype" w:cs="Prototype"/>
          <w:color w:val="353636"/>
        </w:rPr>
        <w:t xml:space="preserve">2017 </w:t>
      </w:r>
    </w:p>
    <w:p w:rsidR="00030AB8" w:rsidRPr="00443759" w:rsidRDefault="00030AB8" w:rsidP="00030AB8">
      <w:pPr>
        <w:pStyle w:val="Titre1"/>
        <w:spacing w:before="240"/>
        <w:rPr>
          <w:rFonts w:ascii="Quarca Ext Bold" w:eastAsiaTheme="minorHAnsi" w:hAnsi="Quarca Ext Bold" w:cs="Prototype"/>
          <w:caps w:val="0"/>
          <w:color w:val="4372A2"/>
          <w:sz w:val="44"/>
          <w:szCs w:val="48"/>
        </w:rPr>
      </w:pPr>
      <w:r w:rsidRPr="00443759">
        <w:rPr>
          <w:rFonts w:ascii="Quarca Ext Bold" w:eastAsiaTheme="minorHAnsi" w:hAnsi="Quarca Ext Bold" w:cs="Prototype"/>
          <w:caps w:val="0"/>
          <w:color w:val="4372A2"/>
          <w:sz w:val="44"/>
          <w:szCs w:val="48"/>
        </w:rPr>
        <w:lastRenderedPageBreak/>
        <w:t>A4</w:t>
      </w:r>
      <w:r w:rsidRPr="00443759">
        <w:rPr>
          <w:rFonts w:ascii="Calibri" w:eastAsiaTheme="minorHAnsi" w:hAnsi="Calibri" w:cs="Calibri"/>
          <w:caps w:val="0"/>
          <w:color w:val="4372A2"/>
          <w:sz w:val="44"/>
          <w:szCs w:val="48"/>
        </w:rPr>
        <w:t> </w:t>
      </w:r>
      <w:r w:rsidRPr="00443759">
        <w:rPr>
          <w:rFonts w:ascii="Quarca Ext Bold" w:eastAsiaTheme="minorHAnsi" w:hAnsi="Quarca Ext Bold" w:cs="Prototype"/>
          <w:caps w:val="0"/>
          <w:color w:val="4372A2"/>
          <w:sz w:val="44"/>
          <w:szCs w:val="48"/>
        </w:rPr>
        <w:t xml:space="preserve">: 2017 </w:t>
      </w:r>
      <w:r w:rsidRPr="00443759">
        <w:rPr>
          <w:rFonts w:ascii="Quarca Ext Bold" w:eastAsiaTheme="minorHAnsi" w:hAnsi="Quarca Ext Bold" w:cs="Quarca Ext Bold"/>
          <w:caps w:val="0"/>
          <w:color w:val="4372A2"/>
          <w:sz w:val="44"/>
          <w:szCs w:val="48"/>
        </w:rPr>
        <w:t>–</w:t>
      </w:r>
      <w:r w:rsidRPr="00443759">
        <w:rPr>
          <w:rFonts w:ascii="Quarca Ext Bold" w:eastAsiaTheme="minorHAnsi" w:hAnsi="Quarca Ext Bold" w:cs="Prototype"/>
          <w:caps w:val="0"/>
          <w:color w:val="4372A2"/>
          <w:sz w:val="44"/>
          <w:szCs w:val="48"/>
        </w:rPr>
        <w:t xml:space="preserve"> ATTAQUE XXE</w:t>
      </w:r>
    </w:p>
    <w:p w:rsidR="008B58D3" w:rsidRDefault="008B58D3" w:rsidP="00030AB8">
      <w:pPr>
        <w:rPr>
          <w:rFonts w:ascii="Roboto" w:hAnsi="Roboto" w:cs="Prototype"/>
          <w:b/>
          <w:sz w:val="40"/>
          <w:szCs w:val="28"/>
        </w:rPr>
      </w:pPr>
    </w:p>
    <w:p w:rsidR="00030AB8" w:rsidRDefault="00030AB8" w:rsidP="00AB1F26">
      <w:pPr>
        <w:jc w:val="both"/>
        <w:rPr>
          <w:rFonts w:ascii="Roboto" w:hAnsi="Roboto" w:cs="Prototype"/>
          <w:b/>
          <w:sz w:val="40"/>
          <w:szCs w:val="28"/>
        </w:rPr>
      </w:pPr>
      <w:r w:rsidRPr="005E5794">
        <w:rPr>
          <w:rFonts w:ascii="Roboto" w:hAnsi="Roboto" w:cs="Prototype"/>
          <w:b/>
          <w:color w:val="404040" w:themeColor="text1" w:themeTint="BF"/>
          <w:sz w:val="40"/>
          <w:szCs w:val="28"/>
        </w:rPr>
        <w:t>Une attaque XXE est un type d’attaque contre un</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analyseur syntaxique XML</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Cette attaque se produit lorsqu’un fichier XML contenant une</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référence</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à une</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entité externe</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est traité par un analyseur XML mal configuré. Les attaquants peuvent facilement exploiter les vulnérabilités dans ces analyseurs XML, en leur donnant des</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fichiers XML malveillants</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qui peuvent contenir du</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code indésirable</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Cette attaque peut mener à la divulgation de données confidentielles, au déni de service, à la falsification des requêtes côté serveur, à l'analyse des ports du point de vue de la machine où se trouve l'analyseur et à d'autres impacts</w:t>
      </w:r>
      <w:r w:rsidR="00AB1F26" w:rsidRPr="005E5794">
        <w:rPr>
          <w:rFonts w:ascii="Roboto" w:hAnsi="Roboto" w:cs="Prototype"/>
          <w:b/>
          <w:color w:val="404040" w:themeColor="text1" w:themeTint="BF"/>
          <w:sz w:val="40"/>
          <w:szCs w:val="28"/>
        </w:rPr>
        <w:t>.</w:t>
      </w:r>
    </w:p>
    <w:p w:rsidR="00AB1F26" w:rsidRDefault="00AB1F26" w:rsidP="00AB1F26">
      <w:pPr>
        <w:jc w:val="both"/>
        <w:rPr>
          <w:rFonts w:ascii="Roboto" w:hAnsi="Roboto" w:cs="Prototype"/>
          <w:b/>
          <w:sz w:val="40"/>
          <w:szCs w:val="28"/>
        </w:rPr>
      </w:pPr>
    </w:p>
    <w:p w:rsidR="00AB1F26" w:rsidRDefault="00AB1F26" w:rsidP="00AB1F26">
      <w:pPr>
        <w:jc w:val="both"/>
        <w:rPr>
          <w:sz w:val="28"/>
          <w:szCs w:val="28"/>
          <w:lang w:val="en-US"/>
        </w:rPr>
      </w:pPr>
    </w:p>
    <w:p w:rsidR="008B58D3" w:rsidRDefault="008B58D3" w:rsidP="00030AB8">
      <w:pPr>
        <w:rPr>
          <w:sz w:val="28"/>
          <w:szCs w:val="28"/>
          <w:lang w:val="en-US"/>
        </w:rPr>
      </w:pPr>
    </w:p>
    <w:p w:rsidR="008B58D3" w:rsidRDefault="008B58D3"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443759">
        <w:rPr>
          <w:noProof/>
          <w:sz w:val="28"/>
          <w:szCs w:val="28"/>
        </w:rPr>
        <w:drawing>
          <wp:inline distT="0" distB="0" distL="0" distR="0" wp14:anchorId="48B8492F" wp14:editId="60DC6EDB">
            <wp:extent cx="1724297" cy="46015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443759" w:rsidP="008B58D3">
      <w:pPr>
        <w:pStyle w:val="Titre"/>
        <w:spacing w:before="240"/>
        <w:jc w:val="right"/>
        <w:rPr>
          <w:rFonts w:ascii="Prototype" w:hAnsi="Prototype" w:cs="Prototype"/>
          <w:color w:val="353636"/>
        </w:rPr>
      </w:pPr>
      <w:r w:rsidRPr="00443759">
        <w:rPr>
          <w:rFonts w:ascii="Prototype" w:hAnsi="Prototype" w:cs="Prototype"/>
          <w:color w:val="353636"/>
        </w:rPr>
        <w:t>TOP 10</w:t>
      </w:r>
      <w:r w:rsidRPr="00443759">
        <w:rPr>
          <w:rFonts w:ascii="Prototype" w:hAnsi="Prototype" w:cs="Prototype"/>
          <w:color w:val="509917"/>
        </w:rPr>
        <w:t xml:space="preserve"> OWASP </w:t>
      </w:r>
      <w:r w:rsidRPr="00443759">
        <w:rPr>
          <w:rFonts w:ascii="Prototype" w:hAnsi="Prototype" w:cs="Prototype"/>
          <w:color w:val="353636"/>
        </w:rPr>
        <w:t xml:space="preserve">2017 </w:t>
      </w:r>
    </w:p>
    <w:p w:rsidR="00030AB8" w:rsidRPr="008B58D3" w:rsidRDefault="00030AB8"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lastRenderedPageBreak/>
        <w:t>A5</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VIOLATION DE CONTRÔLE D’ACCES</w:t>
      </w:r>
    </w:p>
    <w:p w:rsidR="0052379B" w:rsidRPr="005E5794" w:rsidRDefault="0052379B" w:rsidP="00443759">
      <w:pPr>
        <w:jc w:val="both"/>
        <w:rPr>
          <w:rFonts w:ascii="Roboto" w:hAnsi="Roboto" w:cs="Prototype"/>
          <w:b/>
          <w:color w:val="404040" w:themeColor="text1" w:themeTint="BF"/>
          <w:sz w:val="40"/>
          <w:szCs w:val="28"/>
        </w:rPr>
      </w:pPr>
      <w:r w:rsidRPr="005E5794">
        <w:rPr>
          <w:rFonts w:ascii="Roboto" w:hAnsi="Roboto" w:cs="Prototype"/>
          <w:b/>
          <w:color w:val="404040" w:themeColor="text1" w:themeTint="BF"/>
          <w:sz w:val="40"/>
          <w:szCs w:val="28"/>
        </w:rPr>
        <w:t>Le contrôle d’accès permet de spécifier</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ce qu</w:t>
      </w:r>
      <w:r w:rsidR="00AB1F26" w:rsidRPr="0043730D">
        <w:rPr>
          <w:rFonts w:ascii="Roboto" w:eastAsiaTheme="majorEastAsia" w:hAnsi="Roboto" w:cs="Prototype"/>
          <w:b/>
          <w:color w:val="509917"/>
          <w:kern w:val="28"/>
          <w:sz w:val="40"/>
          <w:szCs w:val="48"/>
        </w:rPr>
        <w:t>’</w:t>
      </w:r>
      <w:r w:rsidRPr="0043730D">
        <w:rPr>
          <w:rFonts w:ascii="Roboto" w:eastAsiaTheme="majorEastAsia" w:hAnsi="Roboto" w:cs="Prototype"/>
          <w:b/>
          <w:color w:val="509917"/>
          <w:kern w:val="28"/>
          <w:sz w:val="40"/>
          <w:szCs w:val="48"/>
        </w:rPr>
        <w:t>i</w:t>
      </w:r>
      <w:r w:rsidR="00AB1F26" w:rsidRPr="0043730D">
        <w:rPr>
          <w:rFonts w:ascii="Roboto" w:eastAsiaTheme="majorEastAsia" w:hAnsi="Roboto" w:cs="Prototype"/>
          <w:b/>
          <w:color w:val="509917"/>
          <w:kern w:val="28"/>
          <w:sz w:val="40"/>
          <w:szCs w:val="48"/>
        </w:rPr>
        <w:t>l</w:t>
      </w:r>
      <w:r w:rsidRPr="0043730D">
        <w:rPr>
          <w:rFonts w:ascii="Roboto" w:eastAsiaTheme="majorEastAsia" w:hAnsi="Roboto" w:cs="Prototype"/>
          <w:b/>
          <w:color w:val="509917"/>
          <w:kern w:val="28"/>
          <w:sz w:val="40"/>
          <w:szCs w:val="48"/>
        </w:rPr>
        <w:t xml:space="preserve"> est permis</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aux utilisateurs authentifiés de faire sur une application. Pour mettre en place un contrôle d’accès adéquat, il faut s’assurer que de bonnes</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vérifications d’autorisation</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et une</w:t>
      </w:r>
      <w:r w:rsidRPr="00443759">
        <w:rPr>
          <w:rFonts w:ascii="Roboto" w:hAnsi="Roboto" w:cs="Prototype"/>
          <w:b/>
          <w:sz w:val="40"/>
          <w:szCs w:val="28"/>
        </w:rPr>
        <w:t xml:space="preserve"> </w:t>
      </w:r>
      <w:r w:rsidRPr="0043730D">
        <w:rPr>
          <w:rFonts w:ascii="Roboto" w:eastAsiaTheme="majorEastAsia" w:hAnsi="Roboto" w:cs="Prototype"/>
          <w:b/>
          <w:color w:val="509917"/>
          <w:kern w:val="28"/>
          <w:sz w:val="40"/>
          <w:szCs w:val="48"/>
        </w:rPr>
        <w:t>bonne authentification</w:t>
      </w:r>
      <w:r w:rsidRPr="00443759">
        <w:rPr>
          <w:rFonts w:ascii="Roboto" w:hAnsi="Roboto" w:cs="Prototype"/>
          <w:b/>
          <w:sz w:val="40"/>
          <w:szCs w:val="28"/>
        </w:rPr>
        <w:t xml:space="preserve"> </w:t>
      </w:r>
      <w:r w:rsidRPr="005E5794">
        <w:rPr>
          <w:rFonts w:ascii="Roboto" w:hAnsi="Roboto" w:cs="Prototype"/>
          <w:b/>
          <w:color w:val="404040" w:themeColor="text1" w:themeTint="BF"/>
          <w:sz w:val="40"/>
          <w:szCs w:val="28"/>
        </w:rPr>
        <w:t>permettant de dire ce qu’un tel utilisateur peut faire sur l’application soient en place.</w:t>
      </w:r>
    </w:p>
    <w:p w:rsidR="00030AB8" w:rsidRPr="005E5794" w:rsidRDefault="0052379B" w:rsidP="00443759">
      <w:pPr>
        <w:jc w:val="both"/>
        <w:rPr>
          <w:rFonts w:ascii="Roboto" w:hAnsi="Roboto" w:cs="Prototype"/>
          <w:b/>
          <w:color w:val="404040" w:themeColor="text1" w:themeTint="BF"/>
          <w:sz w:val="40"/>
          <w:szCs w:val="28"/>
        </w:rPr>
      </w:pPr>
      <w:r w:rsidRPr="005E5794">
        <w:rPr>
          <w:rFonts w:ascii="Roboto" w:hAnsi="Roboto" w:cs="Prototype"/>
          <w:b/>
          <w:color w:val="404040" w:themeColor="text1" w:themeTint="BF"/>
          <w:sz w:val="40"/>
          <w:szCs w:val="28"/>
        </w:rPr>
        <w:t>Les restrictions sur ce que les utilisateurs authentifiés sont autorisés à faire ne sont souvent pas correctement appliquées. Les attaquants peuvent exploiter ces failles pour acc</w:t>
      </w:r>
      <w:r w:rsidR="00AB1F26" w:rsidRPr="005E5794">
        <w:rPr>
          <w:rFonts w:ascii="Roboto" w:hAnsi="Roboto" w:cs="Prototype"/>
          <w:b/>
          <w:color w:val="404040" w:themeColor="text1" w:themeTint="BF"/>
          <w:sz w:val="40"/>
          <w:szCs w:val="28"/>
        </w:rPr>
        <w:t>éder à des fonctionnalités et/</w:t>
      </w:r>
      <w:r w:rsidRPr="005E5794">
        <w:rPr>
          <w:rFonts w:ascii="Roboto" w:hAnsi="Roboto" w:cs="Prototype"/>
          <w:b/>
          <w:color w:val="404040" w:themeColor="text1" w:themeTint="BF"/>
          <w:sz w:val="40"/>
          <w:szCs w:val="28"/>
        </w:rPr>
        <w:t>ou données non autorisées, telles que l'accès aux comptes d'autres utilisateurs, l'affichage de fichiers sensibles, la modification des données d'autres utilisateurs, la modification des droits d'accès, etc.</w:t>
      </w:r>
    </w:p>
    <w:p w:rsidR="008B58D3" w:rsidRPr="00443759" w:rsidRDefault="008B58D3" w:rsidP="00443759">
      <w:pPr>
        <w:jc w:val="both"/>
        <w:rPr>
          <w:rFonts w:ascii="Roboto" w:hAnsi="Roboto" w:cs="Prototype"/>
          <w:b/>
          <w:sz w:val="40"/>
          <w:szCs w:val="28"/>
        </w:rPr>
      </w:pPr>
    </w:p>
    <w:p w:rsidR="00030AB8" w:rsidRDefault="00030AB8" w:rsidP="00030AB8">
      <w:pPr>
        <w:pStyle w:val="Titre"/>
        <w:spacing w:before="240"/>
        <w:jc w:val="right"/>
        <w:rPr>
          <w:sz w:val="28"/>
          <w:szCs w:val="28"/>
          <w:lang w:val="en-US"/>
        </w:rPr>
      </w:pPr>
      <w:r>
        <w:rPr>
          <w:sz w:val="28"/>
          <w:szCs w:val="28"/>
          <w:lang w:val="en-US"/>
        </w:rPr>
        <w:tab/>
      </w:r>
      <w:r w:rsidR="00443759">
        <w:rPr>
          <w:noProof/>
          <w:sz w:val="28"/>
          <w:szCs w:val="28"/>
        </w:rPr>
        <w:drawing>
          <wp:inline distT="0" distB="0" distL="0" distR="0" wp14:anchorId="71530A4A" wp14:editId="19BEA89B">
            <wp:extent cx="1724297" cy="4601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030AB8" w:rsidP="008B58D3">
      <w:pPr>
        <w:pStyle w:val="Titre"/>
        <w:spacing w:before="240"/>
        <w:jc w:val="right"/>
        <w:rPr>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r w:rsidRPr="00030AB8">
        <w:rPr>
          <w:color w:val="353636"/>
        </w:rPr>
        <w:t xml:space="preserve"> </w:t>
      </w:r>
    </w:p>
    <w:p w:rsidR="00030AB8" w:rsidRPr="008B58D3" w:rsidRDefault="00030AB8"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lastRenderedPageBreak/>
        <w:t>A</w:t>
      </w:r>
      <w:r w:rsidR="0052379B" w:rsidRPr="008B58D3">
        <w:rPr>
          <w:rFonts w:ascii="Quarca Ext Bold" w:eastAsiaTheme="minorHAnsi" w:hAnsi="Quarca Ext Bold" w:cs="Prototype"/>
          <w:caps w:val="0"/>
          <w:color w:val="4372A2"/>
          <w:sz w:val="44"/>
          <w:szCs w:val="48"/>
        </w:rPr>
        <w:t>6</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w:t>
      </w:r>
      <w:r w:rsidR="0052379B" w:rsidRPr="008B58D3">
        <w:rPr>
          <w:rFonts w:ascii="Quarca Ext Bold" w:eastAsiaTheme="minorHAnsi" w:hAnsi="Quarca Ext Bold" w:cs="Prototype"/>
          <w:caps w:val="0"/>
          <w:color w:val="4372A2"/>
          <w:sz w:val="44"/>
          <w:szCs w:val="48"/>
        </w:rPr>
        <w:t>MAUVAISE CONFIGURATION DE SECURITE</w:t>
      </w:r>
    </w:p>
    <w:p w:rsidR="008B58D3" w:rsidRDefault="008B58D3" w:rsidP="00030AB8">
      <w:pPr>
        <w:rPr>
          <w:rFonts w:ascii="Roboto" w:hAnsi="Roboto" w:cs="Prototype"/>
          <w:b/>
          <w:sz w:val="40"/>
          <w:szCs w:val="28"/>
        </w:rPr>
      </w:pPr>
    </w:p>
    <w:p w:rsidR="00030AB8" w:rsidRPr="008B58D3" w:rsidRDefault="0052379B" w:rsidP="00333D7D">
      <w:pPr>
        <w:jc w:val="both"/>
        <w:rPr>
          <w:rFonts w:ascii="Roboto" w:hAnsi="Roboto" w:cs="Prototype"/>
          <w:b/>
          <w:sz w:val="40"/>
          <w:szCs w:val="28"/>
        </w:rPr>
      </w:pPr>
      <w:r w:rsidRPr="005E5794">
        <w:rPr>
          <w:rFonts w:ascii="Roboto" w:hAnsi="Roboto" w:cs="Prototype"/>
          <w:b/>
          <w:color w:val="404040" w:themeColor="text1" w:themeTint="BF"/>
          <w:sz w:val="40"/>
          <w:szCs w:val="28"/>
        </w:rPr>
        <w:t>La sécurité d’une application Web ne concerne pas seulement le code. D’après l’Owasp, la mauvaise configuration de sécurité est le problème le plus souvent rencontré. Ceci est généralement le résultat de</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configurations par défaut non sécurisées</w:t>
      </w:r>
      <w:r w:rsidRPr="005E5794">
        <w:rPr>
          <w:rFonts w:ascii="Roboto" w:hAnsi="Roboto" w:cs="Prototype"/>
          <w:b/>
          <w:color w:val="404040" w:themeColor="text1" w:themeTint="BF"/>
          <w:sz w:val="40"/>
          <w:szCs w:val="28"/>
        </w:rPr>
        <w:t>, de</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configurations incomplètes</w:t>
      </w:r>
      <w:r w:rsidRPr="005E5794">
        <w:rPr>
          <w:rFonts w:ascii="Roboto" w:hAnsi="Roboto" w:cs="Prototype"/>
          <w:b/>
          <w:color w:val="404040" w:themeColor="text1" w:themeTint="BF"/>
          <w:sz w:val="40"/>
          <w:szCs w:val="28"/>
        </w:rPr>
        <w:t>, d'un</w:t>
      </w:r>
      <w:r w:rsidR="005E5794" w:rsidRPr="005E5794">
        <w:rPr>
          <w:rFonts w:ascii="Roboto" w:hAnsi="Roboto" w:cs="Prototype"/>
          <w:b/>
          <w:color w:val="404040" w:themeColor="text1" w:themeTint="BF"/>
          <w:sz w:val="40"/>
          <w:szCs w:val="28"/>
        </w:rPr>
        <w:t> </w:t>
      </w:r>
      <w:r w:rsidRPr="0043730D">
        <w:rPr>
          <w:rFonts w:ascii="Roboto" w:eastAsiaTheme="majorEastAsia" w:hAnsi="Roboto" w:cs="Prototype"/>
          <w:b/>
          <w:color w:val="509917"/>
          <w:kern w:val="28"/>
          <w:sz w:val="40"/>
          <w:szCs w:val="48"/>
        </w:rPr>
        <w:t>stockage cloud ouvert</w:t>
      </w:r>
      <w:r w:rsidRPr="005E5794">
        <w:rPr>
          <w:rFonts w:ascii="Roboto" w:hAnsi="Roboto" w:cs="Prototype"/>
          <w:b/>
          <w:color w:val="404040" w:themeColor="text1" w:themeTint="BF"/>
          <w:sz w:val="40"/>
          <w:szCs w:val="28"/>
        </w:rPr>
        <w:t>,</w:t>
      </w:r>
      <w:r w:rsidR="00AB1F26" w:rsidRPr="005E5794">
        <w:rPr>
          <w:rFonts w:ascii="Roboto" w:hAnsi="Roboto" w:cs="Prototype"/>
          <w:b/>
          <w:color w:val="404040" w:themeColor="text1" w:themeTint="BF"/>
          <w:sz w:val="40"/>
          <w:szCs w:val="28"/>
        </w:rPr>
        <w:t xml:space="preserve"> d'</w:t>
      </w:r>
      <w:r w:rsidR="00AB1F26" w:rsidRPr="0043730D">
        <w:rPr>
          <w:rFonts w:ascii="Roboto" w:eastAsiaTheme="majorEastAsia" w:hAnsi="Roboto" w:cs="Prototype"/>
          <w:b/>
          <w:color w:val="509917"/>
          <w:kern w:val="28"/>
          <w:sz w:val="40"/>
          <w:szCs w:val="48"/>
        </w:rPr>
        <w:t>en-têtes HTTP mal configurés</w:t>
      </w:r>
      <w:r w:rsidR="00AB1F26" w:rsidRPr="005E5794">
        <w:rPr>
          <w:rFonts w:ascii="Roboto" w:hAnsi="Roboto" w:cs="Prototype"/>
          <w:b/>
          <w:color w:val="404040" w:themeColor="text1" w:themeTint="BF"/>
          <w:sz w:val="40"/>
          <w:szCs w:val="28"/>
        </w:rPr>
        <w:t xml:space="preserve">, </w:t>
      </w:r>
      <w:r w:rsidRPr="005E5794">
        <w:rPr>
          <w:rFonts w:ascii="Roboto" w:hAnsi="Roboto" w:cs="Prototype"/>
          <w:b/>
          <w:color w:val="404040" w:themeColor="text1" w:themeTint="BF"/>
          <w:sz w:val="40"/>
          <w:szCs w:val="28"/>
        </w:rPr>
        <w:t>de</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messages d'erreur détaillés</w:t>
      </w:r>
      <w:r w:rsidRPr="008B58D3">
        <w:rPr>
          <w:rFonts w:ascii="Roboto" w:hAnsi="Roboto" w:cs="Prototype"/>
          <w:b/>
          <w:sz w:val="40"/>
          <w:szCs w:val="28"/>
        </w:rPr>
        <w:t xml:space="preserve"> </w:t>
      </w:r>
      <w:r w:rsidRPr="005E5794">
        <w:rPr>
          <w:rFonts w:ascii="Roboto" w:hAnsi="Roboto" w:cs="Prototype"/>
          <w:b/>
          <w:color w:val="404040" w:themeColor="text1" w:themeTint="BF"/>
          <w:sz w:val="40"/>
          <w:szCs w:val="28"/>
        </w:rPr>
        <w:t>conte</w:t>
      </w:r>
      <w:r w:rsidR="00AB1F26" w:rsidRPr="005E5794">
        <w:rPr>
          <w:rFonts w:ascii="Roboto" w:hAnsi="Roboto" w:cs="Prototype"/>
          <w:b/>
          <w:color w:val="404040" w:themeColor="text1" w:themeTint="BF"/>
          <w:sz w:val="40"/>
          <w:szCs w:val="28"/>
        </w:rPr>
        <w:t>nant des informations sensibles,</w:t>
      </w:r>
      <w:r w:rsidR="00AB1F26">
        <w:rPr>
          <w:rFonts w:ascii="Roboto" w:hAnsi="Roboto" w:cs="Prototype"/>
          <w:b/>
          <w:sz w:val="40"/>
          <w:szCs w:val="28"/>
        </w:rPr>
        <w:t xml:space="preserve"> </w:t>
      </w:r>
      <w:r w:rsidR="00AB1F26" w:rsidRPr="0043730D">
        <w:rPr>
          <w:rFonts w:ascii="Roboto" w:eastAsiaTheme="majorEastAsia" w:hAnsi="Roboto" w:cs="Prototype"/>
          <w:b/>
          <w:color w:val="509917"/>
          <w:kern w:val="28"/>
          <w:sz w:val="40"/>
          <w:szCs w:val="48"/>
        </w:rPr>
        <w:t>entre autres</w:t>
      </w:r>
      <w:r w:rsidR="00AB1F26" w:rsidRPr="005E5794">
        <w:rPr>
          <w:rFonts w:ascii="Roboto" w:hAnsi="Roboto" w:cs="Prototype"/>
          <w:b/>
          <w:color w:val="404040" w:themeColor="text1" w:themeTint="BF"/>
          <w:sz w:val="40"/>
          <w:szCs w:val="28"/>
        </w:rPr>
        <w:t xml:space="preserve">. </w:t>
      </w:r>
      <w:r w:rsidRPr="005E5794">
        <w:rPr>
          <w:rFonts w:ascii="Roboto" w:hAnsi="Roboto" w:cs="Prototype"/>
          <w:b/>
          <w:color w:val="404040" w:themeColor="text1" w:themeTint="BF"/>
          <w:sz w:val="40"/>
          <w:szCs w:val="28"/>
        </w:rPr>
        <w:t>Une sécurité renforcée nécessite un ensemble de configurations correctes et sécurisées déployées pour les applications, les frameworks, les serveurs, les bases de données et le code. De même, toutes ces configurations doivent être maintenues à jour.</w:t>
      </w:r>
    </w:p>
    <w:p w:rsidR="008B58D3" w:rsidRDefault="008B58D3" w:rsidP="00030AB8">
      <w:pPr>
        <w:rPr>
          <w:sz w:val="28"/>
          <w:szCs w:val="28"/>
          <w:lang w:val="en-US"/>
        </w:rPr>
      </w:pPr>
    </w:p>
    <w:p w:rsidR="008B58D3" w:rsidRDefault="008B58D3" w:rsidP="00030AB8">
      <w:pPr>
        <w:rPr>
          <w:sz w:val="28"/>
          <w:szCs w:val="28"/>
          <w:lang w:val="en-US"/>
        </w:rPr>
      </w:pPr>
    </w:p>
    <w:p w:rsidR="008B58D3" w:rsidRDefault="008B58D3"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71530A4A" wp14:editId="19BEA89B">
            <wp:extent cx="1724297" cy="46015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8B58D3" w:rsidP="008B58D3">
      <w:pPr>
        <w:pStyle w:val="Titre"/>
        <w:spacing w:before="240"/>
        <w:jc w:val="right"/>
        <w:rPr>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r w:rsidRPr="00030AB8">
        <w:rPr>
          <w:color w:val="353636"/>
        </w:rPr>
        <w:t xml:space="preserve"> </w:t>
      </w:r>
    </w:p>
    <w:p w:rsidR="00030AB8" w:rsidRPr="008B58D3" w:rsidRDefault="00030AB8"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lastRenderedPageBreak/>
        <w:t>A</w:t>
      </w:r>
      <w:r w:rsidR="0052379B" w:rsidRPr="008B58D3">
        <w:rPr>
          <w:rFonts w:ascii="Quarca Ext Bold" w:eastAsiaTheme="minorHAnsi" w:hAnsi="Quarca Ext Bold" w:cs="Prototype"/>
          <w:caps w:val="0"/>
          <w:color w:val="4372A2"/>
          <w:sz w:val="44"/>
          <w:szCs w:val="48"/>
        </w:rPr>
        <w:t>7</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w:t>
      </w:r>
      <w:r w:rsidR="0052379B" w:rsidRPr="008B58D3">
        <w:rPr>
          <w:rFonts w:ascii="Quarca Ext Bold" w:eastAsiaTheme="minorHAnsi" w:hAnsi="Quarca Ext Bold" w:cs="Prototype"/>
          <w:caps w:val="0"/>
          <w:color w:val="4372A2"/>
          <w:sz w:val="44"/>
          <w:szCs w:val="48"/>
        </w:rPr>
        <w:t>CROSS-SITE SCRIPTING (XSS)</w:t>
      </w:r>
    </w:p>
    <w:p w:rsidR="008B58D3" w:rsidRDefault="008B58D3" w:rsidP="00030AB8">
      <w:pPr>
        <w:rPr>
          <w:rFonts w:ascii="Roboto" w:hAnsi="Roboto" w:cs="Prototype"/>
          <w:b/>
          <w:sz w:val="40"/>
          <w:szCs w:val="28"/>
        </w:rPr>
      </w:pPr>
    </w:p>
    <w:p w:rsidR="00030AB8" w:rsidRPr="008B58D3" w:rsidRDefault="0052379B" w:rsidP="00333D7D">
      <w:pPr>
        <w:jc w:val="both"/>
        <w:rPr>
          <w:rFonts w:ascii="Roboto" w:hAnsi="Roboto" w:cs="Prototype"/>
          <w:b/>
          <w:sz w:val="40"/>
          <w:szCs w:val="28"/>
        </w:rPr>
      </w:pPr>
      <w:r w:rsidRPr="00485287">
        <w:rPr>
          <w:rFonts w:ascii="Roboto" w:hAnsi="Roboto" w:cs="Prototype"/>
          <w:b/>
          <w:color w:val="404040" w:themeColor="text1" w:themeTint="BF"/>
          <w:sz w:val="40"/>
          <w:szCs w:val="28"/>
        </w:rPr>
        <w:t xml:space="preserve">Les failles XSS se produisent </w:t>
      </w:r>
      <w:r w:rsidR="00AB1F26" w:rsidRPr="00485287">
        <w:rPr>
          <w:rFonts w:ascii="Roboto" w:hAnsi="Roboto" w:cs="Prototype"/>
          <w:b/>
          <w:color w:val="404040" w:themeColor="text1" w:themeTint="BF"/>
          <w:sz w:val="40"/>
          <w:szCs w:val="28"/>
        </w:rPr>
        <w:t>lors</w:t>
      </w:r>
      <w:r w:rsidRPr="00485287">
        <w:rPr>
          <w:rFonts w:ascii="Roboto" w:hAnsi="Roboto" w:cs="Prototype"/>
          <w:b/>
          <w:color w:val="404040" w:themeColor="text1" w:themeTint="BF"/>
          <w:sz w:val="40"/>
          <w:szCs w:val="28"/>
        </w:rPr>
        <w:t>qu'une application</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accepte</w:t>
      </w:r>
      <w:r w:rsidRPr="008B58D3">
        <w:rPr>
          <w:rFonts w:ascii="Roboto" w:hAnsi="Roboto" w:cs="Prototype"/>
          <w:b/>
          <w:sz w:val="40"/>
          <w:szCs w:val="28"/>
        </w:rPr>
        <w:t xml:space="preserve"> </w:t>
      </w:r>
      <w:r w:rsidRPr="00485287">
        <w:rPr>
          <w:rFonts w:ascii="Roboto" w:hAnsi="Roboto" w:cs="Prototype"/>
          <w:b/>
          <w:color w:val="404040" w:themeColor="text1" w:themeTint="BF"/>
          <w:sz w:val="40"/>
          <w:szCs w:val="28"/>
        </w:rPr>
        <w:t>des</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 xml:space="preserve">données non fiables </w:t>
      </w:r>
      <w:r w:rsidRPr="00485287">
        <w:rPr>
          <w:rFonts w:ascii="Roboto" w:hAnsi="Roboto" w:cs="Prototype"/>
          <w:b/>
          <w:color w:val="404040" w:themeColor="text1" w:themeTint="BF"/>
          <w:sz w:val="40"/>
          <w:szCs w:val="28"/>
        </w:rPr>
        <w:t>et les</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envoie</w:t>
      </w:r>
      <w:r w:rsidRPr="008B58D3">
        <w:rPr>
          <w:rFonts w:ascii="Roboto" w:hAnsi="Roboto" w:cs="Prototype"/>
          <w:b/>
          <w:sz w:val="40"/>
          <w:szCs w:val="28"/>
        </w:rPr>
        <w:t xml:space="preserve"> </w:t>
      </w:r>
      <w:r w:rsidRPr="00485287">
        <w:rPr>
          <w:rFonts w:ascii="Roboto" w:hAnsi="Roboto" w:cs="Prototype"/>
          <w:b/>
          <w:color w:val="404040" w:themeColor="text1" w:themeTint="BF"/>
          <w:sz w:val="40"/>
          <w:szCs w:val="28"/>
        </w:rPr>
        <w:t>à un</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 xml:space="preserve">browser web </w:t>
      </w:r>
      <w:r w:rsidRPr="00485287">
        <w:rPr>
          <w:rFonts w:ascii="Roboto" w:hAnsi="Roboto" w:cs="Prototype"/>
          <w:b/>
          <w:color w:val="404040" w:themeColor="text1" w:themeTint="BF"/>
          <w:sz w:val="40"/>
          <w:szCs w:val="28"/>
        </w:rPr>
        <w:t>sans</w:t>
      </w:r>
      <w:r w:rsidRPr="00485287">
        <w:rPr>
          <w:rFonts w:ascii="Roboto" w:eastAsiaTheme="majorEastAsia" w:hAnsi="Roboto" w:cs="Prototype"/>
          <w:b/>
          <w:color w:val="404040" w:themeColor="text1" w:themeTint="BF"/>
          <w:kern w:val="28"/>
          <w:sz w:val="40"/>
          <w:szCs w:val="48"/>
        </w:rPr>
        <w:t xml:space="preserve"> </w:t>
      </w:r>
      <w:r w:rsidRPr="0043730D">
        <w:rPr>
          <w:rFonts w:ascii="Roboto" w:eastAsiaTheme="majorEastAsia" w:hAnsi="Roboto" w:cs="Prototype"/>
          <w:b/>
          <w:color w:val="509917"/>
          <w:kern w:val="28"/>
          <w:sz w:val="40"/>
          <w:szCs w:val="48"/>
        </w:rPr>
        <w:t>validation appropriée</w:t>
      </w:r>
      <w:r w:rsidRPr="00485287">
        <w:rPr>
          <w:rFonts w:ascii="Roboto" w:hAnsi="Roboto" w:cs="Prototype"/>
          <w:b/>
          <w:color w:val="404040" w:themeColor="text1" w:themeTint="BF"/>
          <w:sz w:val="40"/>
          <w:szCs w:val="28"/>
        </w:rPr>
        <w:t>. XSS permet à des attaquants</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d'exécuter du script dans le navigateur</w:t>
      </w:r>
      <w:r w:rsidRPr="008B58D3">
        <w:rPr>
          <w:rFonts w:ascii="Roboto" w:hAnsi="Roboto" w:cs="Prototype"/>
          <w:b/>
          <w:sz w:val="40"/>
          <w:szCs w:val="28"/>
        </w:rPr>
        <w:t xml:space="preserve"> </w:t>
      </w:r>
      <w:r w:rsidRPr="00485287">
        <w:rPr>
          <w:rFonts w:ascii="Roboto" w:hAnsi="Roboto" w:cs="Prototype"/>
          <w:b/>
          <w:color w:val="404040" w:themeColor="text1" w:themeTint="BF"/>
          <w:sz w:val="40"/>
          <w:szCs w:val="28"/>
        </w:rPr>
        <w:t>de la victime afin de détourner des sessions utilisateur, défigurer des sites web, insérer du contenu hostile, effectuer des attaques par phishing, et prendre le contrôle du navigateur de l'utilisateur en utilisant un script malicieux. Le script malicieux est habituellement écrit en JavaScript, mais n'importe quel langage de programmation supporté par le navigateur de la victime est un moyen d’exécution de cette attaque.</w:t>
      </w:r>
    </w:p>
    <w:p w:rsidR="00030AB8" w:rsidRDefault="00030AB8" w:rsidP="00030AB8">
      <w:pPr>
        <w:rPr>
          <w:sz w:val="28"/>
          <w:szCs w:val="28"/>
          <w:lang w:val="en-US"/>
        </w:rPr>
      </w:pPr>
    </w:p>
    <w:p w:rsidR="008B58D3" w:rsidRDefault="008B58D3" w:rsidP="00030AB8">
      <w:pPr>
        <w:rPr>
          <w:sz w:val="28"/>
          <w:szCs w:val="28"/>
          <w:lang w:val="en-US"/>
        </w:rPr>
      </w:pPr>
    </w:p>
    <w:p w:rsidR="008B58D3" w:rsidRDefault="008B58D3"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67594FC8" wp14:editId="68569D65">
            <wp:extent cx="1724297" cy="4601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8B58D3" w:rsidP="008B58D3">
      <w:pPr>
        <w:pStyle w:val="Titre"/>
        <w:spacing w:before="240"/>
        <w:jc w:val="right"/>
        <w:rPr>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p>
    <w:p w:rsidR="00030AB8" w:rsidRPr="008B58D3" w:rsidRDefault="0052379B"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lastRenderedPageBreak/>
        <w:t>A8</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DESERIALISATION NON SECURISEE</w:t>
      </w:r>
    </w:p>
    <w:p w:rsidR="008B58D3" w:rsidRDefault="008B58D3" w:rsidP="00030AB8">
      <w:pPr>
        <w:rPr>
          <w:sz w:val="40"/>
          <w:szCs w:val="28"/>
        </w:rPr>
      </w:pPr>
    </w:p>
    <w:p w:rsidR="00030AB8" w:rsidRPr="008B58D3" w:rsidRDefault="0052379B" w:rsidP="00333D7D">
      <w:pPr>
        <w:jc w:val="both"/>
        <w:rPr>
          <w:rFonts w:ascii="Roboto" w:hAnsi="Roboto" w:cs="Prototype"/>
          <w:b/>
          <w:sz w:val="40"/>
          <w:szCs w:val="28"/>
        </w:rPr>
      </w:pPr>
      <w:r w:rsidRPr="00D934BA">
        <w:rPr>
          <w:rFonts w:ascii="Roboto" w:hAnsi="Roboto" w:cs="Prototype"/>
          <w:b/>
          <w:color w:val="404040" w:themeColor="text1" w:themeTint="BF"/>
          <w:sz w:val="40"/>
          <w:szCs w:val="28"/>
        </w:rPr>
        <w:t xml:space="preserve">La sérialisation est le processus consistant à transformer un objet en un format pouvant être restauré plus tard. Les objets sont le plus souvent sérialisés afin d’être sauvegardés ou d’être transmis dans le cadre d’une communication. La désérialisation est </w:t>
      </w:r>
      <w:r w:rsidR="00AB1F26" w:rsidRPr="00D934BA">
        <w:rPr>
          <w:rFonts w:ascii="Roboto" w:hAnsi="Roboto" w:cs="Prototype"/>
          <w:b/>
          <w:color w:val="404040" w:themeColor="text1" w:themeTint="BF"/>
          <w:sz w:val="40"/>
          <w:szCs w:val="28"/>
        </w:rPr>
        <w:t>le processus inverse,</w:t>
      </w:r>
      <w:r w:rsidRPr="00D934BA">
        <w:rPr>
          <w:rFonts w:ascii="Roboto" w:hAnsi="Roboto" w:cs="Prototype"/>
          <w:b/>
          <w:color w:val="404040" w:themeColor="text1" w:themeTint="BF"/>
          <w:sz w:val="40"/>
          <w:szCs w:val="28"/>
        </w:rPr>
        <w:t xml:space="preserve"> c'est-à-dire le fait de prendre des données structurées à partir d'un certain format et de les reconstruire en un objet. Une </w:t>
      </w:r>
      <w:r w:rsidRPr="0043730D">
        <w:rPr>
          <w:rFonts w:ascii="Roboto" w:eastAsiaTheme="majorEastAsia" w:hAnsi="Roboto" w:cs="Prototype"/>
          <w:b/>
          <w:color w:val="509917"/>
          <w:kern w:val="28"/>
          <w:sz w:val="40"/>
          <w:szCs w:val="48"/>
        </w:rPr>
        <w:t>désérialisation non sécurisée</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conduit souvent à</w:t>
      </w:r>
      <w:r w:rsidRPr="008B58D3">
        <w:rPr>
          <w:rFonts w:ascii="Roboto" w:hAnsi="Roboto" w:cs="Prototype"/>
          <w:b/>
          <w:sz w:val="40"/>
          <w:szCs w:val="28"/>
        </w:rPr>
        <w:t xml:space="preserve"> </w:t>
      </w:r>
      <w:r w:rsidRPr="00F44CE1">
        <w:rPr>
          <w:rFonts w:ascii="Roboto" w:hAnsi="Roboto" w:cs="Prototype"/>
          <w:b/>
          <w:color w:val="404040" w:themeColor="text1" w:themeTint="BF"/>
          <w:sz w:val="40"/>
          <w:szCs w:val="28"/>
        </w:rPr>
        <w:t>l'</w:t>
      </w:r>
      <w:r w:rsidRPr="0043730D">
        <w:rPr>
          <w:rFonts w:ascii="Roboto" w:eastAsiaTheme="majorEastAsia" w:hAnsi="Roboto" w:cs="Prototype"/>
          <w:b/>
          <w:color w:val="509917"/>
          <w:kern w:val="28"/>
          <w:sz w:val="40"/>
          <w:szCs w:val="48"/>
        </w:rPr>
        <w:t>exécution de code distant</w:t>
      </w:r>
      <w:r w:rsidRPr="00D934BA">
        <w:rPr>
          <w:rFonts w:ascii="Roboto" w:hAnsi="Roboto" w:cs="Prototype"/>
          <w:b/>
          <w:color w:val="404040" w:themeColor="text1" w:themeTint="BF"/>
          <w:sz w:val="40"/>
          <w:szCs w:val="28"/>
        </w:rPr>
        <w:t>, et même si les failles de désérialisation n'aboutissent pas à l'exécution de code distant, elles peuvent être utilisées pour eff</w:t>
      </w:r>
      <w:bookmarkStart w:id="0" w:name="_GoBack"/>
      <w:bookmarkEnd w:id="0"/>
      <w:r w:rsidRPr="00D934BA">
        <w:rPr>
          <w:rFonts w:ascii="Roboto" w:hAnsi="Roboto" w:cs="Prototype"/>
          <w:b/>
          <w:color w:val="404040" w:themeColor="text1" w:themeTint="BF"/>
          <w:sz w:val="40"/>
          <w:szCs w:val="28"/>
        </w:rPr>
        <w:t>ectuer des attaques, y compris des attaques d'injection et d'escalade de privilèges.</w:t>
      </w:r>
    </w:p>
    <w:p w:rsidR="00030AB8" w:rsidRDefault="00030AB8" w:rsidP="00030AB8">
      <w:pPr>
        <w:rPr>
          <w:sz w:val="28"/>
          <w:szCs w:val="28"/>
          <w:lang w:val="en-US"/>
        </w:rPr>
      </w:pPr>
    </w:p>
    <w:p w:rsidR="008B58D3" w:rsidRDefault="008B58D3" w:rsidP="00030AB8">
      <w:pPr>
        <w:rPr>
          <w:sz w:val="28"/>
          <w:szCs w:val="28"/>
          <w:lang w:val="en-US"/>
        </w:rPr>
      </w:pPr>
    </w:p>
    <w:p w:rsidR="008B58D3" w:rsidRDefault="008B58D3"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33013ACE" wp14:editId="5139B758">
            <wp:extent cx="1724297" cy="46015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8B58D3" w:rsidP="008B58D3">
      <w:pPr>
        <w:pStyle w:val="Titre"/>
        <w:spacing w:before="240"/>
        <w:jc w:val="right"/>
        <w:rPr>
          <w:color w:val="353636"/>
        </w:rPr>
      </w:pPr>
      <w:r>
        <w:rPr>
          <w:rFonts w:ascii="Prototype" w:hAnsi="Prototype" w:cs="Prototype"/>
          <w:color w:val="353636"/>
        </w:rPr>
        <w:t xml:space="preserve">  </w:t>
      </w: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p>
    <w:p w:rsidR="00030AB8" w:rsidRPr="008B58D3" w:rsidRDefault="00030AB8" w:rsidP="00030AB8">
      <w:pPr>
        <w:pStyle w:val="Titre1"/>
        <w:spacing w:before="240"/>
        <w:rPr>
          <w:rFonts w:ascii="Quarca Ext Bold" w:eastAsiaTheme="minorHAnsi" w:hAnsi="Quarca Ext Bold" w:cs="Prototype"/>
          <w:caps w:val="0"/>
          <w:color w:val="4372A2"/>
          <w:sz w:val="44"/>
          <w:szCs w:val="48"/>
        </w:rPr>
      </w:pPr>
      <w:r w:rsidRPr="008B58D3">
        <w:rPr>
          <w:rFonts w:ascii="Quarca Ext Bold" w:eastAsiaTheme="minorHAnsi" w:hAnsi="Quarca Ext Bold" w:cs="Prototype"/>
          <w:caps w:val="0"/>
          <w:color w:val="4372A2"/>
          <w:sz w:val="44"/>
          <w:szCs w:val="48"/>
        </w:rPr>
        <w:lastRenderedPageBreak/>
        <w:t>A</w:t>
      </w:r>
      <w:r w:rsidR="0052379B" w:rsidRPr="008B58D3">
        <w:rPr>
          <w:rFonts w:ascii="Quarca Ext Bold" w:eastAsiaTheme="minorHAnsi" w:hAnsi="Quarca Ext Bold" w:cs="Prototype"/>
          <w:caps w:val="0"/>
          <w:color w:val="4372A2"/>
          <w:sz w:val="44"/>
          <w:szCs w:val="48"/>
        </w:rPr>
        <w:t>9</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w:t>
      </w:r>
      <w:r w:rsidR="0052379B" w:rsidRPr="008B58D3">
        <w:rPr>
          <w:rFonts w:ascii="Quarca Ext Bold" w:eastAsiaTheme="minorHAnsi" w:hAnsi="Quarca Ext Bold" w:cs="Prototype"/>
          <w:caps w:val="0"/>
          <w:color w:val="4372A2"/>
          <w:sz w:val="44"/>
          <w:szCs w:val="48"/>
        </w:rPr>
        <w:t>UTILISATION DE COMPOSANTS VULNERABLES</w:t>
      </w:r>
    </w:p>
    <w:p w:rsidR="008B58D3" w:rsidRDefault="008B58D3" w:rsidP="00030AB8">
      <w:pPr>
        <w:rPr>
          <w:rFonts w:ascii="Roboto" w:hAnsi="Roboto" w:cs="Prototype"/>
          <w:b/>
          <w:sz w:val="40"/>
          <w:szCs w:val="28"/>
        </w:rPr>
      </w:pPr>
    </w:p>
    <w:p w:rsidR="008B58D3" w:rsidRDefault="0052379B" w:rsidP="00DC09AF">
      <w:pPr>
        <w:jc w:val="both"/>
        <w:rPr>
          <w:rFonts w:ascii="Roboto" w:hAnsi="Roboto" w:cs="Prototype"/>
          <w:b/>
          <w:sz w:val="40"/>
          <w:szCs w:val="28"/>
        </w:rPr>
      </w:pPr>
      <w:r w:rsidRPr="00D934BA">
        <w:rPr>
          <w:rFonts w:ascii="Roboto" w:hAnsi="Roboto" w:cs="Prototype"/>
          <w:b/>
          <w:color w:val="404040" w:themeColor="text1" w:themeTint="BF"/>
          <w:sz w:val="40"/>
          <w:szCs w:val="28"/>
        </w:rPr>
        <w:t>Les</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composants logiciels</w:t>
      </w:r>
      <w:r w:rsidRPr="00D934BA">
        <w:rPr>
          <w:rFonts w:ascii="Roboto" w:hAnsi="Roboto" w:cs="Prototype"/>
          <w:b/>
          <w:color w:val="404040" w:themeColor="text1" w:themeTint="BF"/>
          <w:sz w:val="40"/>
          <w:szCs w:val="28"/>
        </w:rPr>
        <w:t>,</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bibliothèques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et</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frameworks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utilisés dans les applications Web proviennent le plus souvent de la communauté</w:t>
      </w:r>
      <w:r w:rsidRPr="008B58D3">
        <w:rPr>
          <w:rFonts w:ascii="Roboto" w:hAnsi="Roboto" w:cs="Prototype"/>
          <w:b/>
          <w:sz w:val="40"/>
          <w:szCs w:val="28"/>
        </w:rPr>
        <w:t xml:space="preserve"> </w:t>
      </w:r>
      <w:r w:rsidRPr="0043730D">
        <w:rPr>
          <w:rFonts w:ascii="Roboto" w:eastAsiaTheme="majorEastAsia" w:hAnsi="Roboto" w:cs="Prototype"/>
          <w:b/>
          <w:color w:val="509917"/>
          <w:kern w:val="28"/>
          <w:sz w:val="40"/>
          <w:szCs w:val="48"/>
        </w:rPr>
        <w:t>open source</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et doivent être utilisés avec prudence au cas où des vulnérabilités s’y cacheraient. En effet certaines</w:t>
      </w:r>
      <w:r w:rsidRPr="008B58D3">
        <w:rPr>
          <w:rFonts w:ascii="Roboto" w:hAnsi="Roboto" w:cs="Prototype"/>
          <w:b/>
          <w:sz w:val="40"/>
          <w:szCs w:val="28"/>
        </w:rPr>
        <w:t xml:space="preserve"> </w:t>
      </w:r>
      <w:r w:rsidRPr="00F102BF">
        <w:rPr>
          <w:rFonts w:ascii="Roboto" w:eastAsiaTheme="majorEastAsia" w:hAnsi="Roboto" w:cs="Prototype"/>
          <w:b/>
          <w:color w:val="509917"/>
          <w:kern w:val="28"/>
          <w:sz w:val="40"/>
          <w:szCs w:val="48"/>
        </w:rPr>
        <w:t>versions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 xml:space="preserve">d’un composant peuvent être sujettes à diverses </w:t>
      </w:r>
      <w:r w:rsidRPr="00F102BF">
        <w:rPr>
          <w:rFonts w:ascii="Roboto" w:eastAsiaTheme="majorEastAsia" w:hAnsi="Roboto" w:cs="Prototype"/>
          <w:b/>
          <w:color w:val="509917"/>
          <w:kern w:val="28"/>
          <w:sz w:val="40"/>
          <w:szCs w:val="48"/>
        </w:rPr>
        <w:t>vulnérabilités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qui pourraient avoir été corrigées dans les versions les plus récentes. Une fois qu'une vulnérabilité est révélée, les failles sont rendues publiques. Ces failles peuvent ensuite être utilisées pour compromettre avec succès la version vulnérabl</w:t>
      </w:r>
      <w:r w:rsidR="00DC09AF" w:rsidRPr="00D934BA">
        <w:rPr>
          <w:rFonts w:ascii="Roboto" w:hAnsi="Roboto" w:cs="Prototype"/>
          <w:b/>
          <w:color w:val="404040" w:themeColor="text1" w:themeTint="BF"/>
          <w:sz w:val="40"/>
          <w:szCs w:val="28"/>
        </w:rPr>
        <w:t>e d’un composant et par le même biais, les applications l’utilisant.</w:t>
      </w:r>
    </w:p>
    <w:p w:rsidR="008B58D3" w:rsidRPr="008B58D3" w:rsidRDefault="008B58D3" w:rsidP="00030AB8">
      <w:pPr>
        <w:rPr>
          <w:rFonts w:ascii="Roboto" w:hAnsi="Roboto" w:cs="Prototype"/>
          <w:b/>
          <w:sz w:val="40"/>
          <w:szCs w:val="28"/>
        </w:rPr>
      </w:pPr>
    </w:p>
    <w:p w:rsidR="00030AB8" w:rsidRDefault="00030AB8" w:rsidP="00030AB8">
      <w:pPr>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2C1BBB4B" wp14:editId="3EECEA70">
            <wp:extent cx="1724297" cy="46015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8B58D3" w:rsidRDefault="008B58D3" w:rsidP="008B58D3">
      <w:pPr>
        <w:pStyle w:val="Titre"/>
        <w:spacing w:before="240"/>
        <w:jc w:val="right"/>
        <w:rPr>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p>
    <w:p w:rsidR="00030AB8" w:rsidRPr="00030AB8" w:rsidRDefault="00030AB8" w:rsidP="00030AB8">
      <w:pPr>
        <w:pStyle w:val="Titre1"/>
        <w:spacing w:before="240"/>
        <w:rPr>
          <w:rFonts w:eastAsiaTheme="minorHAnsi" w:cstheme="minorBidi"/>
          <w:caps w:val="0"/>
          <w:color w:val="4372A2"/>
          <w:sz w:val="44"/>
          <w:szCs w:val="48"/>
        </w:rPr>
      </w:pPr>
      <w:r w:rsidRPr="008B58D3">
        <w:rPr>
          <w:rFonts w:ascii="Quarca Ext Bold" w:eastAsiaTheme="minorHAnsi" w:hAnsi="Quarca Ext Bold" w:cs="Prototype"/>
          <w:caps w:val="0"/>
          <w:color w:val="4372A2"/>
          <w:sz w:val="44"/>
          <w:szCs w:val="48"/>
        </w:rPr>
        <w:lastRenderedPageBreak/>
        <w:t>A</w:t>
      </w:r>
      <w:r w:rsidR="00D632F8" w:rsidRPr="008B58D3">
        <w:rPr>
          <w:rFonts w:ascii="Quarca Ext Bold" w:eastAsiaTheme="minorHAnsi" w:hAnsi="Quarca Ext Bold" w:cs="Prototype"/>
          <w:caps w:val="0"/>
          <w:color w:val="4372A2"/>
          <w:sz w:val="44"/>
          <w:szCs w:val="48"/>
        </w:rPr>
        <w:t>10</w:t>
      </w:r>
      <w:r w:rsidRPr="008B58D3">
        <w:rPr>
          <w:rFonts w:ascii="Calibri" w:eastAsiaTheme="minorHAnsi" w:hAnsi="Calibri" w:cs="Calibri"/>
          <w:caps w:val="0"/>
          <w:color w:val="4372A2"/>
          <w:sz w:val="44"/>
          <w:szCs w:val="48"/>
        </w:rPr>
        <w:t> </w:t>
      </w:r>
      <w:r w:rsidRPr="008B58D3">
        <w:rPr>
          <w:rFonts w:ascii="Quarca Ext Bold" w:eastAsiaTheme="minorHAnsi" w:hAnsi="Quarca Ext Bold" w:cs="Prototype"/>
          <w:caps w:val="0"/>
          <w:color w:val="4372A2"/>
          <w:sz w:val="44"/>
          <w:szCs w:val="48"/>
        </w:rPr>
        <w:t xml:space="preserve">: 2017 </w:t>
      </w:r>
      <w:r w:rsidRPr="008B58D3">
        <w:rPr>
          <w:rFonts w:ascii="Quarca Ext Bold" w:eastAsiaTheme="minorHAnsi" w:hAnsi="Quarca Ext Bold" w:cs="Quarca Ext Bold"/>
          <w:caps w:val="0"/>
          <w:color w:val="4372A2"/>
          <w:sz w:val="44"/>
          <w:szCs w:val="48"/>
        </w:rPr>
        <w:t>–</w:t>
      </w:r>
      <w:r w:rsidRPr="008B58D3">
        <w:rPr>
          <w:rFonts w:ascii="Quarca Ext Bold" w:eastAsiaTheme="minorHAnsi" w:hAnsi="Quarca Ext Bold" w:cs="Prototype"/>
          <w:caps w:val="0"/>
          <w:color w:val="4372A2"/>
          <w:sz w:val="44"/>
          <w:szCs w:val="48"/>
        </w:rPr>
        <w:t xml:space="preserve"> </w:t>
      </w:r>
      <w:r w:rsidR="00D632F8" w:rsidRPr="008B58D3">
        <w:rPr>
          <w:rFonts w:ascii="Quarca Ext Bold" w:eastAsiaTheme="minorHAnsi" w:hAnsi="Quarca Ext Bold" w:cs="Prototype"/>
          <w:caps w:val="0"/>
          <w:color w:val="4372A2"/>
          <w:sz w:val="44"/>
          <w:szCs w:val="48"/>
        </w:rPr>
        <w:t>LOGGING ET MONITORING INSUFFISANTS</w:t>
      </w:r>
    </w:p>
    <w:p w:rsidR="008B58D3" w:rsidRDefault="008B58D3" w:rsidP="00030AB8">
      <w:pPr>
        <w:rPr>
          <w:sz w:val="40"/>
          <w:szCs w:val="28"/>
        </w:rPr>
      </w:pPr>
    </w:p>
    <w:p w:rsidR="00030AB8" w:rsidRDefault="00D632F8" w:rsidP="00333D7D">
      <w:pPr>
        <w:jc w:val="both"/>
        <w:rPr>
          <w:rFonts w:ascii="Roboto" w:hAnsi="Roboto" w:cs="Prototype"/>
          <w:b/>
          <w:sz w:val="40"/>
          <w:szCs w:val="28"/>
        </w:rPr>
      </w:pPr>
      <w:r w:rsidRPr="00D934BA">
        <w:rPr>
          <w:rFonts w:ascii="Roboto" w:hAnsi="Roboto" w:cs="Prototype"/>
          <w:b/>
          <w:color w:val="404040" w:themeColor="text1" w:themeTint="BF"/>
          <w:sz w:val="40"/>
          <w:szCs w:val="28"/>
        </w:rPr>
        <w:t>Les</w:t>
      </w:r>
      <w:r w:rsidRPr="008B58D3">
        <w:rPr>
          <w:rFonts w:ascii="Roboto" w:hAnsi="Roboto" w:cs="Prototype"/>
          <w:b/>
          <w:sz w:val="40"/>
          <w:szCs w:val="28"/>
        </w:rPr>
        <w:t xml:space="preserve"> </w:t>
      </w:r>
      <w:r w:rsidRPr="00F102BF">
        <w:rPr>
          <w:rFonts w:ascii="Roboto" w:eastAsiaTheme="majorEastAsia" w:hAnsi="Roboto" w:cs="Prototype"/>
          <w:b/>
          <w:color w:val="509917"/>
          <w:kern w:val="28"/>
          <w:sz w:val="40"/>
          <w:szCs w:val="48"/>
        </w:rPr>
        <w:t>événements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tels que les tentatives de connexion réussies et infructueuses, l'adresse IP des connexions entrantes, les événements importants tels que les transactions de grande valeur doivent être</w:t>
      </w:r>
      <w:r w:rsidRPr="008B58D3">
        <w:rPr>
          <w:rFonts w:ascii="Roboto" w:hAnsi="Roboto" w:cs="Prototype"/>
          <w:b/>
          <w:sz w:val="40"/>
          <w:szCs w:val="28"/>
        </w:rPr>
        <w:t xml:space="preserve"> </w:t>
      </w:r>
      <w:r w:rsidRPr="00F102BF">
        <w:rPr>
          <w:rFonts w:ascii="Roboto" w:eastAsiaTheme="majorEastAsia" w:hAnsi="Roboto" w:cs="Prototype"/>
          <w:b/>
          <w:color w:val="509917"/>
          <w:kern w:val="28"/>
          <w:sz w:val="40"/>
          <w:szCs w:val="48"/>
        </w:rPr>
        <w:t>enregistrés</w:t>
      </w:r>
      <w:r w:rsidRPr="008B58D3">
        <w:rPr>
          <w:rFonts w:ascii="Roboto" w:hAnsi="Roboto" w:cs="Prototype"/>
          <w:b/>
          <w:sz w:val="40"/>
          <w:szCs w:val="28"/>
        </w:rPr>
        <w:t xml:space="preserve"> </w:t>
      </w:r>
      <w:r w:rsidRPr="00D934BA">
        <w:rPr>
          <w:rFonts w:ascii="Roboto" w:hAnsi="Roboto" w:cs="Prototype"/>
          <w:b/>
          <w:color w:val="404040" w:themeColor="text1" w:themeTint="BF"/>
          <w:sz w:val="40"/>
          <w:szCs w:val="28"/>
        </w:rPr>
        <w:t>e</w:t>
      </w:r>
      <w:r w:rsidR="004E56E3" w:rsidRPr="00D934BA">
        <w:rPr>
          <w:rFonts w:ascii="Roboto" w:hAnsi="Roboto" w:cs="Prototype"/>
          <w:b/>
          <w:color w:val="404040" w:themeColor="text1" w:themeTint="BF"/>
          <w:sz w:val="40"/>
          <w:szCs w:val="28"/>
        </w:rPr>
        <w:t xml:space="preserve">t </w:t>
      </w:r>
      <w:r w:rsidR="004E56E3" w:rsidRPr="00F102BF">
        <w:rPr>
          <w:rFonts w:ascii="Roboto" w:eastAsiaTheme="majorEastAsia" w:hAnsi="Roboto" w:cs="Prototype"/>
          <w:b/>
          <w:color w:val="509917"/>
          <w:kern w:val="28"/>
          <w:sz w:val="40"/>
          <w:szCs w:val="48"/>
        </w:rPr>
        <w:t>surveillés</w:t>
      </w:r>
      <w:r w:rsidR="004E56E3">
        <w:rPr>
          <w:rFonts w:ascii="Roboto" w:hAnsi="Roboto" w:cs="Prototype"/>
          <w:b/>
          <w:sz w:val="40"/>
          <w:szCs w:val="28"/>
        </w:rPr>
        <w:t xml:space="preserve"> </w:t>
      </w:r>
      <w:r w:rsidR="004E56E3" w:rsidRPr="00F102BF">
        <w:rPr>
          <w:rFonts w:ascii="Roboto" w:eastAsiaTheme="majorEastAsia" w:hAnsi="Roboto" w:cs="Prototype"/>
          <w:b/>
          <w:color w:val="509917"/>
          <w:kern w:val="28"/>
          <w:sz w:val="40"/>
          <w:szCs w:val="48"/>
        </w:rPr>
        <w:t>régulièrement</w:t>
      </w:r>
      <w:r w:rsidR="004E56E3" w:rsidRPr="00D934BA">
        <w:rPr>
          <w:rFonts w:ascii="Roboto" w:hAnsi="Roboto" w:cs="Prototype"/>
          <w:b/>
          <w:color w:val="404040" w:themeColor="text1" w:themeTint="BF"/>
          <w:sz w:val="40"/>
          <w:szCs w:val="28"/>
        </w:rPr>
        <w:t>. Ce</w:t>
      </w:r>
      <w:r w:rsidRPr="00D934BA">
        <w:rPr>
          <w:rFonts w:ascii="Roboto" w:hAnsi="Roboto" w:cs="Prototype"/>
          <w:b/>
          <w:color w:val="404040" w:themeColor="text1" w:themeTint="BF"/>
          <w:sz w:val="40"/>
          <w:szCs w:val="28"/>
        </w:rPr>
        <w:t xml:space="preserve"> faisant, l’on peut comprendre tout ce qui se passe sur l’application et être prêt à réagir en cas d’attaque. Autrement, il peut être très difficile de répondre à une attaque ou de </w:t>
      </w:r>
      <w:r w:rsidR="0096157F" w:rsidRPr="00D934BA">
        <w:rPr>
          <w:rFonts w:ascii="Roboto" w:hAnsi="Roboto" w:cs="Prototype"/>
          <w:b/>
          <w:color w:val="404040" w:themeColor="text1" w:themeTint="BF"/>
          <w:sz w:val="40"/>
          <w:szCs w:val="28"/>
        </w:rPr>
        <w:t>connaître</w:t>
      </w:r>
      <w:r w:rsidRPr="00D934BA">
        <w:rPr>
          <w:rFonts w:ascii="Roboto" w:hAnsi="Roboto" w:cs="Prototype"/>
          <w:b/>
          <w:color w:val="404040" w:themeColor="text1" w:themeTint="BF"/>
          <w:sz w:val="40"/>
          <w:szCs w:val="28"/>
        </w:rPr>
        <w:t xml:space="preserve"> l’origine d’une certaine faille.</w:t>
      </w:r>
    </w:p>
    <w:p w:rsidR="00333D7D" w:rsidRDefault="00333D7D" w:rsidP="00333D7D">
      <w:pPr>
        <w:jc w:val="both"/>
        <w:rPr>
          <w:rFonts w:ascii="Roboto" w:hAnsi="Roboto" w:cs="Prototype"/>
          <w:b/>
          <w:sz w:val="40"/>
          <w:szCs w:val="28"/>
        </w:rPr>
      </w:pPr>
    </w:p>
    <w:p w:rsidR="00333D7D" w:rsidRDefault="00333D7D" w:rsidP="00333D7D">
      <w:pPr>
        <w:jc w:val="both"/>
        <w:rPr>
          <w:rFonts w:ascii="Roboto" w:hAnsi="Roboto" w:cs="Prototype"/>
          <w:b/>
          <w:sz w:val="40"/>
          <w:szCs w:val="28"/>
        </w:rPr>
      </w:pPr>
    </w:p>
    <w:p w:rsidR="00333D7D" w:rsidRDefault="00333D7D" w:rsidP="00333D7D">
      <w:pPr>
        <w:jc w:val="both"/>
        <w:rPr>
          <w:rFonts w:ascii="Roboto" w:hAnsi="Roboto" w:cs="Prototype"/>
          <w:b/>
          <w:sz w:val="40"/>
          <w:szCs w:val="28"/>
        </w:rPr>
      </w:pPr>
    </w:p>
    <w:p w:rsidR="00333D7D" w:rsidRDefault="00333D7D" w:rsidP="00333D7D">
      <w:pPr>
        <w:jc w:val="both"/>
        <w:rPr>
          <w:rFonts w:ascii="Roboto" w:hAnsi="Roboto" w:cs="Prototype"/>
          <w:b/>
          <w:sz w:val="40"/>
          <w:szCs w:val="28"/>
        </w:rPr>
      </w:pPr>
    </w:p>
    <w:p w:rsidR="00333D7D" w:rsidRDefault="00333D7D" w:rsidP="00333D7D">
      <w:pPr>
        <w:jc w:val="both"/>
        <w:rPr>
          <w:sz w:val="28"/>
          <w:szCs w:val="28"/>
          <w:lang w:val="en-US"/>
        </w:rPr>
      </w:pPr>
    </w:p>
    <w:p w:rsidR="00030AB8" w:rsidRDefault="00030AB8" w:rsidP="00030AB8">
      <w:pPr>
        <w:pStyle w:val="Titre"/>
        <w:spacing w:before="240"/>
        <w:jc w:val="right"/>
        <w:rPr>
          <w:sz w:val="28"/>
          <w:szCs w:val="28"/>
          <w:lang w:val="en-US"/>
        </w:rPr>
      </w:pPr>
      <w:r>
        <w:rPr>
          <w:sz w:val="28"/>
          <w:szCs w:val="28"/>
          <w:lang w:val="en-US"/>
        </w:rPr>
        <w:tab/>
      </w:r>
      <w:r w:rsidR="008B58D3">
        <w:rPr>
          <w:noProof/>
          <w:sz w:val="28"/>
          <w:szCs w:val="28"/>
        </w:rPr>
        <w:drawing>
          <wp:inline distT="0" distB="0" distL="0" distR="0" wp14:anchorId="27FCECDD" wp14:editId="2D17A1FE">
            <wp:extent cx="1724297" cy="46015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3851" cy="470709"/>
                    </a:xfrm>
                    <a:prstGeom prst="rect">
                      <a:avLst/>
                    </a:prstGeom>
                    <a:noFill/>
                  </pic:spPr>
                </pic:pic>
              </a:graphicData>
            </a:graphic>
          </wp:inline>
        </w:drawing>
      </w:r>
    </w:p>
    <w:p w:rsidR="00030AB8" w:rsidRPr="00333D7D" w:rsidRDefault="008B58D3" w:rsidP="00333D7D">
      <w:pPr>
        <w:pStyle w:val="Titre"/>
        <w:spacing w:before="240"/>
        <w:jc w:val="right"/>
        <w:rPr>
          <w:color w:val="353636"/>
        </w:rPr>
      </w:pPr>
      <w:r w:rsidRPr="008B58D3">
        <w:rPr>
          <w:rFonts w:ascii="Prototype" w:hAnsi="Prototype" w:cs="Prototype"/>
          <w:color w:val="353636"/>
        </w:rPr>
        <w:t xml:space="preserve">TOP 10 </w:t>
      </w:r>
      <w:r w:rsidRPr="008B58D3">
        <w:rPr>
          <w:rFonts w:ascii="Prototype" w:hAnsi="Prototype" w:cs="Prototype"/>
          <w:color w:val="509917"/>
        </w:rPr>
        <w:t>OWASP</w:t>
      </w:r>
      <w:r w:rsidRPr="008B58D3">
        <w:rPr>
          <w:rFonts w:ascii="Prototype" w:hAnsi="Prototype" w:cs="Prototype"/>
          <w:color w:val="353636"/>
        </w:rPr>
        <w:t xml:space="preserve"> 2017</w:t>
      </w:r>
    </w:p>
    <w:sectPr w:rsidR="00030AB8" w:rsidRPr="00333D7D" w:rsidSect="00030AB8">
      <w:headerReference w:type="default" r:id="rId11"/>
      <w:headerReference w:type="first" r:id="rId12"/>
      <w:pgSz w:w="16839" w:h="11907" w:orient="landscape" w:code="9"/>
      <w:pgMar w:top="1080" w:right="1440" w:bottom="108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562" w:rsidRDefault="001B7562">
      <w:pPr>
        <w:spacing w:before="0" w:after="0"/>
      </w:pPr>
      <w:r>
        <w:separator/>
      </w:r>
    </w:p>
  </w:endnote>
  <w:endnote w:type="continuationSeparator" w:id="0">
    <w:p w:rsidR="001B7562" w:rsidRDefault="001B75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Prototype">
    <w:panose1 w:val="02000400000000000000"/>
    <w:charset w:val="00"/>
    <w:family w:val="auto"/>
    <w:pitch w:val="variable"/>
    <w:sig w:usb0="800000A7" w:usb1="00000000" w:usb2="00000040" w:usb3="00000000" w:csb0="00000009" w:csb1="00000000"/>
  </w:font>
  <w:font w:name="Quarca Ext Bold">
    <w:panose1 w:val="00000000000000000000"/>
    <w:charset w:val="00"/>
    <w:family w:val="modern"/>
    <w:notTrueType/>
    <w:pitch w:val="variable"/>
    <w:sig w:usb0="A000002F" w:usb1="5000004B" w:usb2="00000000" w:usb3="00000000" w:csb0="00000093" w:csb1="00000000"/>
  </w:font>
  <w:font w:name="Roboto">
    <w:panose1 w:val="02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562" w:rsidRDefault="001B7562">
      <w:pPr>
        <w:spacing w:before="0" w:after="0"/>
      </w:pPr>
      <w:r>
        <w:separator/>
      </w:r>
    </w:p>
  </w:footnote>
  <w:footnote w:type="continuationSeparator" w:id="0">
    <w:p w:rsidR="001B7562" w:rsidRDefault="001B756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AB8" w:rsidRDefault="00030AB8" w:rsidP="00443759">
    <w:pPr>
      <w:pStyle w:val="En-tte"/>
      <w:jc w:val="left"/>
    </w:pPr>
  </w:p>
  <w:p w:rsidR="00030AB8" w:rsidRDefault="00030AB8">
    <w:pPr>
      <w:pStyle w:val="En-tte"/>
    </w:pPr>
  </w:p>
  <w:p w:rsidR="00030AB8" w:rsidRDefault="00030AB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A9D" w:rsidRDefault="008E6A9D" w:rsidP="00A45384">
    <w:pPr>
      <w:pStyle w:val="En-tte"/>
      <w:jc w:val="left"/>
      <w:rPr>
        <w:u w:val="single"/>
      </w:rPr>
    </w:pPr>
  </w:p>
  <w:p w:rsidR="008B58D3" w:rsidRPr="00A45384" w:rsidRDefault="008B58D3" w:rsidP="00A45384">
    <w:pPr>
      <w:pStyle w:val="En-tte"/>
      <w:jc w:val="left"/>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A319A"/>
    <w:multiLevelType w:val="hybridMultilevel"/>
    <w:tmpl w:val="289A0F0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53"/>
    <w:rsid w:val="00003C61"/>
    <w:rsid w:val="000070E5"/>
    <w:rsid w:val="00030AB8"/>
    <w:rsid w:val="00035FA0"/>
    <w:rsid w:val="00056492"/>
    <w:rsid w:val="000655F8"/>
    <w:rsid w:val="00092933"/>
    <w:rsid w:val="000A3B70"/>
    <w:rsid w:val="000B41CF"/>
    <w:rsid w:val="000B6BBB"/>
    <w:rsid w:val="000D5B14"/>
    <w:rsid w:val="00121777"/>
    <w:rsid w:val="00166847"/>
    <w:rsid w:val="00175D73"/>
    <w:rsid w:val="001833F4"/>
    <w:rsid w:val="001857DB"/>
    <w:rsid w:val="001B7562"/>
    <w:rsid w:val="001E1795"/>
    <w:rsid w:val="002173DE"/>
    <w:rsid w:val="002368EB"/>
    <w:rsid w:val="00280231"/>
    <w:rsid w:val="00285BD6"/>
    <w:rsid w:val="002B01BD"/>
    <w:rsid w:val="002B70EF"/>
    <w:rsid w:val="002C7FE3"/>
    <w:rsid w:val="00333D7D"/>
    <w:rsid w:val="00346EB9"/>
    <w:rsid w:val="003A6650"/>
    <w:rsid w:val="003B401D"/>
    <w:rsid w:val="003E35EC"/>
    <w:rsid w:val="003F30F4"/>
    <w:rsid w:val="00414AFD"/>
    <w:rsid w:val="0043730D"/>
    <w:rsid w:val="00443759"/>
    <w:rsid w:val="00464459"/>
    <w:rsid w:val="00485287"/>
    <w:rsid w:val="004E56E3"/>
    <w:rsid w:val="0052379B"/>
    <w:rsid w:val="00541379"/>
    <w:rsid w:val="00544436"/>
    <w:rsid w:val="005E40E1"/>
    <w:rsid w:val="005E5794"/>
    <w:rsid w:val="005F2FC4"/>
    <w:rsid w:val="005F7D7C"/>
    <w:rsid w:val="00624BEC"/>
    <w:rsid w:val="006321EE"/>
    <w:rsid w:val="0066229E"/>
    <w:rsid w:val="00665597"/>
    <w:rsid w:val="006F0FDF"/>
    <w:rsid w:val="00736ED0"/>
    <w:rsid w:val="007764E8"/>
    <w:rsid w:val="007B3E40"/>
    <w:rsid w:val="00836B28"/>
    <w:rsid w:val="0088095A"/>
    <w:rsid w:val="008871E8"/>
    <w:rsid w:val="00890833"/>
    <w:rsid w:val="00897CCF"/>
    <w:rsid w:val="008B58D3"/>
    <w:rsid w:val="008C39A0"/>
    <w:rsid w:val="008E6A9D"/>
    <w:rsid w:val="00902DF5"/>
    <w:rsid w:val="009324C2"/>
    <w:rsid w:val="009500E1"/>
    <w:rsid w:val="00956DAC"/>
    <w:rsid w:val="0096157F"/>
    <w:rsid w:val="00965C53"/>
    <w:rsid w:val="00985314"/>
    <w:rsid w:val="009B609D"/>
    <w:rsid w:val="009C47D9"/>
    <w:rsid w:val="009C4836"/>
    <w:rsid w:val="009E7337"/>
    <w:rsid w:val="00A05EA4"/>
    <w:rsid w:val="00A11582"/>
    <w:rsid w:val="00A45384"/>
    <w:rsid w:val="00A50F5C"/>
    <w:rsid w:val="00A82C78"/>
    <w:rsid w:val="00AA0990"/>
    <w:rsid w:val="00AA1033"/>
    <w:rsid w:val="00AB1F26"/>
    <w:rsid w:val="00B841B9"/>
    <w:rsid w:val="00BE3585"/>
    <w:rsid w:val="00C16135"/>
    <w:rsid w:val="00C544E4"/>
    <w:rsid w:val="00C813B8"/>
    <w:rsid w:val="00C9796D"/>
    <w:rsid w:val="00CB22C7"/>
    <w:rsid w:val="00CC78A8"/>
    <w:rsid w:val="00CF1EA6"/>
    <w:rsid w:val="00D10BE3"/>
    <w:rsid w:val="00D216EE"/>
    <w:rsid w:val="00D240B7"/>
    <w:rsid w:val="00D3167C"/>
    <w:rsid w:val="00D42309"/>
    <w:rsid w:val="00D50666"/>
    <w:rsid w:val="00D632F8"/>
    <w:rsid w:val="00D66D62"/>
    <w:rsid w:val="00D934BA"/>
    <w:rsid w:val="00DA0AC7"/>
    <w:rsid w:val="00DA5B15"/>
    <w:rsid w:val="00DC09AF"/>
    <w:rsid w:val="00E600A5"/>
    <w:rsid w:val="00E70F20"/>
    <w:rsid w:val="00EB6ACA"/>
    <w:rsid w:val="00EC43BA"/>
    <w:rsid w:val="00F102BF"/>
    <w:rsid w:val="00F44CE1"/>
    <w:rsid w:val="00F5032B"/>
    <w:rsid w:val="00F8507E"/>
    <w:rsid w:val="00F97DA3"/>
    <w:rsid w:val="00FD41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B9BEC-E2AF-447E-B101-AE0E1667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9"/>
    <w:qFormat/>
    <w:rsid w:val="009500E1"/>
    <w:pPr>
      <w:keepNext/>
      <w:keepLines/>
      <w:pBdr>
        <w:top w:val="single" w:sz="4" w:space="4" w:color="509917"/>
        <w:left w:val="single" w:sz="4" w:space="6" w:color="509917"/>
        <w:bottom w:val="single" w:sz="4" w:space="4" w:color="509917"/>
        <w:right w:val="single" w:sz="4" w:space="6" w:color="509917"/>
      </w:pBdr>
      <w:shd w:val="clear" w:color="auto" w:fill="EFEFEF"/>
      <w:spacing w:before="360" w:after="240"/>
      <w:ind w:left="144" w:right="144"/>
      <w:outlineLvl w:val="0"/>
    </w:pPr>
    <w:rPr>
      <w:rFonts w:asciiTheme="majorHAnsi" w:eastAsiaTheme="majorEastAsia" w:hAnsiTheme="majorHAnsi" w:cstheme="majorBidi"/>
      <w:caps/>
      <w:color w:val="35363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jc w:val="right"/>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eddepageCar">
    <w:name w:val="Pied de page Car"/>
    <w:basedOn w:val="Policepardfaut"/>
    <w:link w:val="Pieddepage"/>
    <w:uiPriority w:val="99"/>
    <w:rPr>
      <w:kern w:val="20"/>
    </w:rPr>
  </w:style>
  <w:style w:type="paragraph" w:styleId="Sansinterligne">
    <w:name w:val="No Spacing"/>
    <w:link w:val="SansinterligneCar"/>
    <w:uiPriority w:val="1"/>
    <w:qFormat/>
    <w:pPr>
      <w:spacing w:before="0" w:after="0"/>
    </w:pPr>
  </w:style>
  <w:style w:type="character" w:styleId="lev">
    <w:name w:val="Strong"/>
    <w:basedOn w:val="Policepardfaut"/>
    <w:uiPriority w:val="1"/>
    <w:unhideWhenUsed/>
    <w:qFormat/>
    <w:rPr>
      <w:b/>
      <w:bCs/>
    </w:rPr>
  </w:style>
  <w:style w:type="character" w:customStyle="1" w:styleId="SansinterligneCar">
    <w:name w:val="Sans interligne Car"/>
    <w:basedOn w:val="Policepardfaut"/>
    <w:link w:val="Sansinterligne"/>
    <w:uiPriority w:val="1"/>
  </w:style>
  <w:style w:type="table" w:styleId="Grilledutableau">
    <w:name w:val="Table Grid"/>
    <w:basedOn w:val="Tableau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reCar">
    <w:name w:val="Titre Car"/>
    <w:basedOn w:val="Policepardfaut"/>
    <w:link w:val="Titre"/>
    <w:uiPriority w:val="10"/>
    <w:rPr>
      <w:rFonts w:asciiTheme="majorHAnsi" w:eastAsiaTheme="majorEastAsia" w:hAnsiTheme="majorHAnsi" w:cstheme="majorBidi"/>
      <w:caps/>
      <w:color w:val="7E97AD" w:themeColor="accent1"/>
      <w:kern w:val="28"/>
      <w:sz w:val="48"/>
      <w:szCs w:val="48"/>
    </w:rPr>
  </w:style>
  <w:style w:type="character" w:styleId="Textedelespacerserv">
    <w:name w:val="Placeholder Text"/>
    <w:basedOn w:val="Policepardfaut"/>
    <w:uiPriority w:val="99"/>
    <w:semiHidden/>
    <w:rPr>
      <w:color w:val="808080"/>
    </w:rPr>
  </w:style>
  <w:style w:type="paragraph" w:styleId="Formuledepolitesse">
    <w:name w:val="Closing"/>
    <w:basedOn w:val="Normal"/>
    <w:link w:val="FormuledepolitesseCar"/>
    <w:uiPriority w:val="99"/>
    <w:unhideWhenUsed/>
    <w:pPr>
      <w:spacing w:before="600" w:after="80"/>
    </w:pPr>
  </w:style>
  <w:style w:type="character" w:customStyle="1" w:styleId="FormuledepolitesseCar">
    <w:name w:val="Formule de politesse Car"/>
    <w:basedOn w:val="Policepardfaut"/>
    <w:link w:val="Formuledepolitesse"/>
    <w:uiPriority w:val="99"/>
    <w:rPr>
      <w:kern w:val="20"/>
    </w:rPr>
  </w:style>
  <w:style w:type="table" w:customStyle="1" w:styleId="Tableaudtatdeprojet">
    <w:name w:val="Tableau d’état de projet"/>
    <w:basedOn w:val="Tableau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Titre1Car">
    <w:name w:val="Titre 1 Car"/>
    <w:basedOn w:val="Policepardfaut"/>
    <w:link w:val="Titre1"/>
    <w:uiPriority w:val="9"/>
    <w:rsid w:val="009500E1"/>
    <w:rPr>
      <w:rFonts w:asciiTheme="majorHAnsi" w:eastAsiaTheme="majorEastAsia" w:hAnsiTheme="majorHAnsi" w:cstheme="majorBidi"/>
      <w:caps/>
      <w:color w:val="353636"/>
      <w:kern w:val="20"/>
      <w:sz w:val="22"/>
      <w:szCs w:val="22"/>
      <w:shd w:val="clear" w:color="auto" w:fill="EFEFEF"/>
    </w:rPr>
  </w:style>
  <w:style w:type="paragraph" w:styleId="Paragraphedeliste">
    <w:name w:val="List Paragraph"/>
    <w:basedOn w:val="Normal"/>
    <w:uiPriority w:val="34"/>
    <w:qFormat/>
    <w:rsid w:val="00AA1033"/>
    <w:pPr>
      <w:ind w:left="720"/>
      <w:contextualSpacing/>
    </w:pPr>
  </w:style>
  <w:style w:type="paragraph" w:styleId="PrformatHTML">
    <w:name w:val="HTML Preformatted"/>
    <w:basedOn w:val="Normal"/>
    <w:link w:val="PrformatHTMLCar"/>
    <w:uiPriority w:val="99"/>
    <w:semiHidden/>
    <w:unhideWhenUsed/>
    <w:rsid w:val="00FD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rPr>
  </w:style>
  <w:style w:type="character" w:customStyle="1" w:styleId="PrformatHTMLCar">
    <w:name w:val="Préformaté HTML Car"/>
    <w:basedOn w:val="Policepardfaut"/>
    <w:link w:val="PrformatHTML"/>
    <w:uiPriority w:val="99"/>
    <w:semiHidden/>
    <w:rsid w:val="00FD414A"/>
    <w:rPr>
      <w:rFonts w:ascii="Courier New" w:eastAsia="Times New Roman"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03">
      <w:bodyDiv w:val="1"/>
      <w:marLeft w:val="0"/>
      <w:marRight w:val="0"/>
      <w:marTop w:val="0"/>
      <w:marBottom w:val="0"/>
      <w:divBdr>
        <w:top w:val="none" w:sz="0" w:space="0" w:color="auto"/>
        <w:left w:val="none" w:sz="0" w:space="0" w:color="auto"/>
        <w:bottom w:val="none" w:sz="0" w:space="0" w:color="auto"/>
        <w:right w:val="none" w:sz="0" w:space="0" w:color="auto"/>
      </w:divBdr>
    </w:div>
    <w:div w:id="497430183">
      <w:bodyDiv w:val="1"/>
      <w:marLeft w:val="0"/>
      <w:marRight w:val="0"/>
      <w:marTop w:val="0"/>
      <w:marBottom w:val="0"/>
      <w:divBdr>
        <w:top w:val="none" w:sz="0" w:space="0" w:color="auto"/>
        <w:left w:val="none" w:sz="0" w:space="0" w:color="auto"/>
        <w:bottom w:val="none" w:sz="0" w:space="0" w:color="auto"/>
        <w:right w:val="none" w:sz="0" w:space="0" w:color="auto"/>
      </w:divBdr>
    </w:div>
    <w:div w:id="709645560">
      <w:bodyDiv w:val="1"/>
      <w:marLeft w:val="0"/>
      <w:marRight w:val="0"/>
      <w:marTop w:val="0"/>
      <w:marBottom w:val="0"/>
      <w:divBdr>
        <w:top w:val="none" w:sz="0" w:space="0" w:color="auto"/>
        <w:left w:val="none" w:sz="0" w:space="0" w:color="auto"/>
        <w:bottom w:val="none" w:sz="0" w:space="0" w:color="auto"/>
        <w:right w:val="none" w:sz="0" w:space="0" w:color="auto"/>
      </w:divBdr>
    </w:div>
    <w:div w:id="724184257">
      <w:bodyDiv w:val="1"/>
      <w:marLeft w:val="0"/>
      <w:marRight w:val="0"/>
      <w:marTop w:val="0"/>
      <w:marBottom w:val="0"/>
      <w:divBdr>
        <w:top w:val="none" w:sz="0" w:space="0" w:color="auto"/>
        <w:left w:val="none" w:sz="0" w:space="0" w:color="auto"/>
        <w:bottom w:val="none" w:sz="0" w:space="0" w:color="auto"/>
        <w:right w:val="none" w:sz="0" w:space="0" w:color="auto"/>
      </w:divBdr>
    </w:div>
    <w:div w:id="19784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MSERVICES\AppData\Roaming\Microsoft\Templates\Rapport%20d&#8217;&#233;tat%20de%20projet.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2.xml><?xml version="1.0" encoding="utf-8"?>
<ds:datastoreItem xmlns:ds="http://schemas.openxmlformats.org/officeDocument/2006/customXml" ds:itemID="{47E18979-C756-43FD-9D2A-15203E6A502A}">
  <ds:schemaRefs>
    <ds:schemaRef ds:uri="http://schemas.microsoft.com/pics"/>
  </ds:schemaRefs>
</ds:datastoreItem>
</file>

<file path=customXml/itemProps3.xml><?xml version="1.0" encoding="utf-8"?>
<ds:datastoreItem xmlns:ds="http://schemas.openxmlformats.org/officeDocument/2006/customXml" ds:itemID="{C561B68A-75EF-4F97-9504-1B466F45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d’état de projet.dotx</Template>
  <TotalTime>184</TotalTime>
  <Pages>11</Pages>
  <Words>1009</Words>
  <Characters>5554</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Aboubacar CISSE</dc:creator>
  <cp:keywords/>
  <dc:description/>
  <cp:lastModifiedBy>Latzo</cp:lastModifiedBy>
  <cp:revision>32</cp:revision>
  <cp:lastPrinted>2018-04-11T09:57:00Z</cp:lastPrinted>
  <dcterms:created xsi:type="dcterms:W3CDTF">2018-04-09T17:04:00Z</dcterms:created>
  <dcterms:modified xsi:type="dcterms:W3CDTF">2018-04-11T09:59:00Z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